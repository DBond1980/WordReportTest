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 xmlns:w="http://schemas.openxmlformats.org/wordprocessingml/2006/main">
    <w:p w:rsidRPr="000B5064" w:rsidR="000B5064" w:rsidP="000B5064" w:rsidRDefault="000B5064">
      <w:pPr>
        <w:rPr>
          <w:rFonts w:ascii="Calibri" w:hAnsi="Calibri"/>
          <w:color w:val="000000"/>
          <w:lang w:val="en-US"/>
        </w:rPr>
      </w:pPr>
      <w:r>
        <w:rPr>
          <w:b/>
          <w:bCs/>
        </w:rPr>
        <w:t>Привет</w:t>
      </w:r>
      <w:r w:rsidRPr="000B5064">
        <w:rPr>
          <w:lang w:val="en-US"/>
        </w:rPr>
        <w:t xml:space="preserve"> - </w:t>
      </w:r>
      <w:r>
        <w:rPr>
          <w:rFonts w:ascii="Calibri" w:hAnsi="Calibri"/>
          <w:color w:val="000000"/>
          <w:lang w:val="uk-UA"/>
        </w:rPr>
        <w:t>100</w:t>
      </w:r>
      <w:proofErr w:type="spellStart"/>
      <w:proofErr w:type="spellEnd"/>
      <w:r>
        <w:rPr>
          <w:rFonts w:ascii="Calibri" w:hAnsi="Calibri"/>
          <w:color w:val="000000"/>
          <w:lang w:val="en-US"/>
        </w:rPr>
        <w:t xml:space="preserve"> </w:t>
      </w:r>
      <w:r w:rsidRPr="000B5064">
        <w:rPr>
          <w:rFonts w:ascii="Calibri" w:hAnsi="Calibri"/>
          <w:i/>
          <w:iCs/>
          <w:color w:val="000000"/>
          <w:lang w:val="en-US"/>
        </w:rPr>
        <w:t>HELLO</w:t>
      </w:r>
      <w:r>
        <w:rPr>
          <w:rFonts w:ascii="Calibri" w:hAnsi="Calibri"/>
          <w:i/>
          <w:iCs/>
          <w:color w:val="000000"/>
          <w:lang w:val="en-US"/>
        </w:rPr>
        <w:t xml:space="preserve"> </w:t>
      </w:r>
      <w:r w:rsidRPr="00991AA2">
        <w:rPr>
          <w:rFonts w:ascii="Calibri" w:hAnsi="Calibri"/>
          <w:color w:val="000000"/>
          <w:lang w:val="uk-UA"/>
        </w:rPr>
        <w:t>Олтест заказ</w:t>
      </w:r>
      <w:proofErr w:type="spellStart"/>
      <w:proofErr w:type="spellEnd"/>
      <w:r w:rsidR="00F864DC">
        <w:rPr>
          <w:rFonts w:ascii="Calibri" w:hAnsi="Calibri"/>
          <w:color w:val="000000"/>
          <w:lang w:val="en-US"/>
        </w:rPr>
        <w:t xml:space="preserve"> *</w:t>
      </w:r>
      <w:r>
        <w:rPr>
          <w:rFonts w:ascii="Calibri" w:hAnsi="Calibri"/>
          <w:color w:val="000000"/>
          <w:lang w:val="en-US"/>
        </w:rPr>
        <w:t xml:space="preserve"> </w:t>
      </w:r>
      <w:r w:rsidRPr="00991AA2">
        <w:rPr>
          <w:rFonts w:ascii="Calibri" w:hAnsi="Calibri"/>
          <w:color w:val="000000"/>
          <w:lang w:val="uk-UA"/>
        </w:rPr>
        <w:t>02.06.2022</w:t>
      </w:r>
      <w:proofErr w:type="spellStart"/>
      <w:proofErr w:type="spellEnd"/>
      <w:bookmarkStart w:name="_GoBack" w:id="0"/>
      <w:bookmarkEnd w:id="0"/>
    </w:p>
    <w:p w:rsidRPr="000B5064" w:rsidR="000B5064" w:rsidRDefault="000B5064">
      <w:pPr>
        <w:rPr>
          <w:lang w:val="en-US"/>
        </w:rPr>
      </w:pPr>
    </w:p>
    <w:tbl>
      <w:tblPr>
        <w:tblStyle w:val="a7"/>
        <w:tblW w:w="10303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2085"/>
        <w:gridCol w:w="3766"/>
        <w:gridCol w:w="1988"/>
      </w:tblGrid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991AA2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Pr="00991AA2" w:rsidR="00991AA2">
              <w:rPr>
                <w:rFonts w:cs="Arial"/>
                <w:lang w:val="uk-UA"/>
              </w:rPr>
              <w:t>звіту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47" w:id="1"/>
            <w:bookmarkStart w:name="OLE_LINK48" w:id="2"/>
            <w:proofErr w:type="spellStart"/>
            <w:bookmarkEnd w:id="1"/>
            <w:bookmarkEnd w:id="2"/>
            <w:proofErr w:type="spellEnd"/>
          </w:p>
        </w:tc>
        <w:tc>
          <w:tcPr>
            <w:tcW w:w="3766" w:type="dxa"/>
            <w:vAlign w:val="bottom"/>
          </w:tcPr>
          <w:p w:rsidRPr="00991AA2" w:rsidR="00F84689" w:rsidP="00886660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02.06.2022</w:t>
            </w:r>
            <w:bookmarkStart w:name="OLE_LINK49" w:id="3"/>
            <w:bookmarkStart w:name="OLE_LINK50" w:id="4"/>
            <w:proofErr w:type="spellStart"/>
            <w:bookmarkEnd w:id="3"/>
            <w:bookmarkEnd w:id="4"/>
            <w:proofErr w:type="spellEnd"/>
          </w:p>
        </w:tc>
      </w:tr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F84689" w:rsidRDefault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заказ</w:t>
            </w:r>
            <w:bookmarkStart w:name="OLE_LINK77" w:id="5"/>
            <w:bookmarkStart w:name="OLE_LINK78" w:id="6"/>
            <w:proofErr w:type="spellStart"/>
            <w:bookmarkEnd w:id="5"/>
            <w:bookmarkEnd w:id="6"/>
            <w:proofErr w:type="spellEnd"/>
          </w:p>
        </w:tc>
      </w:tr>
      <w:tr w:rsidRPr="00991AA2" w:rsidR="00377EC3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77EC3" w:rsidP="00F84689" w:rsidRDefault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Pr="00991AA2" w:rsidR="00377EC3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77EC3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Олтест собст.</w:t>
            </w:r>
            <w:bookmarkStart w:name="OLE_LINK75" w:id="7"/>
            <w:bookmarkStart w:name="OLE_LINK76" w:id="8"/>
            <w:proofErr w:type="spellStart"/>
            <w:bookmarkEnd w:id="7"/>
            <w:bookmarkEnd w:id="8"/>
            <w:proofErr w:type="spellEnd"/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84689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84689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F84689" w:rsidTr="00E27EFD">
        <w:trPr>
          <w:trHeight w:val="283"/>
        </w:trPr>
        <w:tc>
          <w:tcPr>
            <w:tcW w:w="2464" w:type="dxa"/>
            <w:vAlign w:val="bottom"/>
          </w:tcPr>
          <w:p w:rsidRPr="00991AA2" w:rsidR="00F84689" w:rsidP="00DA0363" w:rsidRDefault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Тип1234567890100</w:t>
            </w:r>
            <w:bookmarkStart w:name="OLE_LINK55" w:id="9"/>
            <w:bookmarkStart w:name="OLE_LINK56" w:id="10"/>
            <w:proofErr w:type="spellStart"/>
            <w:bookmarkEnd w:id="9"/>
            <w:bookmarkEnd w:id="10"/>
            <w:proofErr w:type="spellEnd"/>
          </w:p>
        </w:tc>
        <w:tc>
          <w:tcPr>
            <w:tcW w:w="3766" w:type="dxa"/>
            <w:vAlign w:val="bottom"/>
          </w:tcPr>
          <w:p w:rsidRPr="00991AA2" w:rsidR="00F84689" w:rsidP="00F84689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Pr="00991AA2" w:rsidR="00F84689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 w:rsidRPr="00991AA2" w:rsidR="00F84689" w:rsidP="00F84689" w:rsidRDefault="00886660">
            <w:pPr>
              <w:rPr>
                <w:rFonts w:cs="Arial"/>
                <w:lang w:val="uk-UA"/>
              </w:rPr>
            </w:pPr>
            <w:bookmarkStart w:name="OLE_LINK1" w:id="11"/>
            <w:bookmarkStart w:name="OLE_LINK2" w:id="12"/>
            <w:r w:rsidRPr="00991AA2">
              <w:rPr>
                <w:rFonts w:ascii="Calibri" w:hAnsi="Calibri"/>
                <w:color w:val="000000"/>
                <w:lang w:val="uk-UA"/>
              </w:rPr>
              <w:t>Производитель100</w:t>
            </w:r>
            <w:bookmarkStart w:name="OLE_LINK61" w:id="13"/>
            <w:bookmarkStart w:name="OLE_LINK62" w:id="14"/>
            <w:proofErr w:type="spellStart"/>
            <w:bookmarkEnd w:id="13"/>
            <w:bookmarkEnd w:id="14"/>
            <w:proofErr w:type="spellEnd"/>
            <w:bookmarkEnd w:id="11"/>
            <w:bookmarkEnd w:id="12"/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star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Pr="00991AA2" w:rsid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Pr="00991AA2"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100</w:t>
            </w:r>
            <w:bookmarkStart w:name="OLE_LINK57" w:id="15"/>
            <w:bookmarkStart w:name="OLE_LINK58" w:id="16"/>
            <w:proofErr w:type="spellStart"/>
            <w:bookmarkEnd w:id="15"/>
            <w:bookmarkEnd w:id="16"/>
            <w:proofErr w:type="spellEnd"/>
          </w:p>
        </w:tc>
        <w:tc>
          <w:tcPr>
            <w:tcW w:w="3766" w:type="dxa"/>
            <w:vAlign w:val="bottom"/>
          </w:tcPr>
          <w:p w:rsidRPr="00991AA2" w:rsidR="00396E0D" w:rsidP="00991AA2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Pr="00991AA2" w:rsidR="00DA0363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Pr="00991AA2" w:rsidR="00DA0363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1980</w:t>
            </w:r>
            <w:bookmarkStart w:name="OLE_LINK63" w:id="17"/>
            <w:bookmarkStart w:name="OLE_LINK64" w:id="18"/>
            <w:proofErr w:type="spellStart"/>
            <w:bookmarkEnd w:id="17"/>
            <w:bookmarkEnd w:id="18"/>
            <w:proofErr w:type="spellEnd"/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Pr="00991AA2" w:rsidR="00396E0D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FB7724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{VOLTAGE}</w:t>
            </w:r>
            <w:bookmarkStart w:name="OLE_LINK65" w:id="19"/>
            <w:bookmarkStart w:name="OLE_LINK66" w:id="20"/>
            <w:proofErr w:type="spellStart"/>
            <w:bookmarkEnd w:id="19"/>
            <w:bookmarkEnd w:id="20"/>
            <w:proofErr w:type="spellEnd"/>
            <w:r w:rsidRPr="00991AA2" w:rsidR="00396E0D">
              <w:rPr>
                <w:rFonts w:cs="Arial"/>
                <w:lang w:val="uk-UA"/>
              </w:rPr>
              <w:t xml:space="preserve"> </w:t>
            </w:r>
            <w:r w:rsidRPr="00991AA2" w:rsidR="00FB7724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Pr="00991AA2" w:rsidR="00396E0D" w:rsidP="00E27CA0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FB7724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{FREQ} </w:t>
            </w:r>
            <w:bookmarkStart w:name="OLE_LINK71" w:id="21"/>
            <w:bookmarkStart w:name="OLE_LINK72" w:id="22"/>
            <w:proofErr w:type="spellStart"/>
            <w:bookmarkEnd w:id="21"/>
            <w:bookmarkEnd w:id="22"/>
            <w:proofErr w:type="spellEnd"/>
            <w:proofErr w:type="spellStart"/>
            <w:r w:rsidRPr="00991AA2" w:rsidR="00FB7724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26FFE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113"/>
        </w:trPr>
        <w:tc>
          <w:tcPr>
            <w:tcW w:w="10303" w:type="dxa"/>
            <w:gridSpan w:val="4"/>
          </w:tcPr>
          <w:p w:rsidRPr="00991AA2" w:rsidR="00396E0D" w:rsidP="00F26FFE" w:rsidRDefault="00396E0D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396E0D" w:rsidRDefault="00DA0363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{AMBIENTTEMP} </w:t>
            </w:r>
            <w:bookmarkStart w:name="OLE_LINK81" w:id="23"/>
            <w:bookmarkStart w:name="OLE_LINK82" w:id="24"/>
            <w:proofErr w:type="spellStart"/>
            <w:bookmarkEnd w:id="23"/>
            <w:bookmarkEnd w:id="24"/>
            <w:proofErr w:type="spellEnd"/>
            <w:r w:rsidRPr="00991AA2" w:rsidR="00396E0D">
              <w:rPr>
                <w:rFonts w:cs="Arial"/>
                <w:lang w:val="uk-UA"/>
              </w:rPr>
              <w:sym w:font="Symbol" w:char="F0B0"/>
            </w:r>
            <w:r w:rsidRPr="00991AA2" w:rsidR="00396E0D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Pr="00991AA2" w:rsidR="00396E0D" w:rsidP="00396E0D" w:rsidRDefault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Pr="00991AA2" w:rsidR="00396E0D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50 </w:t>
            </w:r>
            <w:bookmarkStart w:name="OLE_LINK79" w:id="25"/>
            <w:bookmarkStart w:name="OLE_LINK80" w:id="26"/>
            <w:proofErr w:type="spellStart"/>
            <w:bookmarkEnd w:id="25"/>
            <w:bookmarkEnd w:id="26"/>
            <w:proofErr w:type="spellEnd"/>
            <w:r w:rsidRPr="00991AA2" w:rsidR="00396E0D">
              <w:rPr>
                <w:rFonts w:cs="Arial"/>
                <w:lang w:val="uk-UA"/>
              </w:rPr>
              <w:t>%</w:t>
            </w:r>
          </w:p>
        </w:tc>
      </w:tr>
    </w:tbl>
    <w:p w:rsidRPr="00991AA2" w:rsidR="004A513A" w:rsidP="004A513A" w:rsidRDefault="004A513A">
      <w:pPr>
        <w:pBdr>
          <w:bottom w:val="single" w:color="BFBFBF" w:themeColor="background1" w:themeShade="BF" w:sz="24" w:space="1"/>
        </w:pBdr>
        <w:spacing w:after="0"/>
        <w:rPr>
          <w:lang w:val="uk-UA"/>
        </w:rPr>
      </w:pPr>
    </w:p>
    <w:p w:rsidRPr="00991AA2" w:rsidR="00396E0D" w:rsidP="004A513A" w:rsidRDefault="00886660">
      <w:pPr>
        <w:spacing w:after="0"/>
        <w:rPr>
          <w:lang w:val="uk-UA"/>
        </w:rPr>
      </w:pPr>
      <w:r w:rsidRPr="00991AA2">
        <w:rPr>
          <w:lang w:val="uk-UA"/>
        </w:rPr>
        <w:t>{REPEATINGBLOCK.BEGIN}</w:t>
      </w:r>
      <w:proofErr w:type="spellStart"/>
      <w:proofErr w:type="spellEnd"/>
    </w:p>
    <w:p w:rsidRPr="00991AA2" w:rsidR="003826B6" w:rsidP="004A513A" w:rsidRDefault="003826B6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464"/>
        <w:gridCol w:w="966"/>
        <w:gridCol w:w="2743"/>
        <w:gridCol w:w="1036"/>
        <w:gridCol w:w="1512"/>
        <w:gridCol w:w="1582"/>
      </w:tblGrid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Pr="00991AA2" w:rsidR="00396E0D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Pr="00991AA2" w:rsidR="00396E0D" w:rsidP="00D655F6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color="auto" w:sz="4" w:space="0"/>
            </w:tcBorders>
            <w:vAlign w:val="bottom"/>
          </w:tcPr>
          <w:p w:rsidRPr="00991AA2" w:rsidR="00396E0D" w:rsidP="00FB7724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Pr="00991AA2" w:rsidR="00396E0D">
              <w:rPr>
                <w:rFonts w:cs="Arial"/>
                <w:lang w:val="uk-UA"/>
              </w:rPr>
              <w:t xml:space="preserve"> </w:t>
            </w:r>
            <w:r w:rsidRPr="00991AA2" w:rsidR="00FB7724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FB7724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100</w:t>
            </w: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Pr="00991AA2" w:rsidR="00396E0D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DA0363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Pr="00991AA2" w:rsidR="00FB7724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Pr="00991AA2" w:rsidR="00396E0D" w:rsidP="00396E0D" w:rsidRDefault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color="auto" w:sz="4" w:space="0"/>
            </w:tcBorders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  <w:tr w:rsidRPr="00991AA2" w:rsidR="00396E0D" w:rsidTr="00E27EFD">
        <w:trPr>
          <w:trHeight w:val="283"/>
        </w:trPr>
        <w:tc>
          <w:tcPr>
            <w:tcW w:w="2464" w:type="dxa"/>
            <w:vAlign w:val="bottom"/>
          </w:tcPr>
          <w:p w:rsidRPr="00991AA2" w:rsidR="00396E0D" w:rsidP="00991AA2" w:rsidRDefault="00DA0363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Pr="00991AA2" w:rsidR="00396E0D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886660">
            <w:pPr>
              <w:ind w:end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Pr="00991AA2" w:rsidR="00396E0D" w:rsidP="00991AA2" w:rsidRDefault="00FB7724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396E0D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91AA2" w:rsidR="00396E0D" w:rsidP="00396E0D" w:rsidRDefault="007806D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Pr="00991AA2" w:rsidR="00396E0D" w:rsidP="00396E0D" w:rsidRDefault="00396E0D">
            <w:pPr>
              <w:rPr>
                <w:rFonts w:cs="Arial"/>
                <w:lang w:val="uk-UA"/>
              </w:rPr>
            </w:pPr>
          </w:p>
        </w:tc>
      </w:tr>
    </w:tbl>
    <w:p w:rsidRPr="00991AA2" w:rsidR="00396E0D" w:rsidRDefault="00396E0D">
      <w:pPr>
        <w:rPr>
          <w:sz w:val="8"/>
          <w:szCs w:val="8"/>
          <w:lang w:val="uk-UA"/>
        </w:rPr>
      </w:pPr>
    </w:p>
    <w:p w:rsidRPr="00991AA2" w:rsidR="00ED4FD2" w:rsidP="007806D4" w:rsidRDefault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{TABLETYPE1}</w:t>
      </w:r>
      <w:bookmarkStart w:name="OLE_LINK115" w:id="27"/>
      <w:bookmarkStart w:name="OLE_LINK116" w:id="28"/>
      <w:bookmarkEnd w:id="27"/>
      <w:bookmarkEnd w:id="28"/>
    </w:p>
    <w:tbl>
      <w:tblPr>
        <w:tblStyle w:val="a7"/>
        <w:tblW w:w="10371" w:type="dxa"/>
        <w:tblInd w:w="-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2592"/>
        <w:gridCol w:w="708"/>
        <w:gridCol w:w="3261"/>
        <w:gridCol w:w="1134"/>
        <w:gridCol w:w="2676"/>
      </w:tblGrid>
      <w:tr w:rsidRPr="000B5064" w:rsidR="00174525" w:rsidTr="00FB7724">
        <w:tc>
          <w:tcPr>
            <w:tcW w:w="2592" w:type="dxa"/>
          </w:tcPr>
          <w:p w:rsidRPr="00991AA2" w:rsidR="00174525" w:rsidP="00991AA2" w:rsidRDefault="00FB7724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Pr="007F19E3" w:rsidR="00991AA2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Pr="007F19E3" w:rsidR="00991AA2">
              <w:rPr>
                <w:rFonts w:cs="Arial"/>
                <w:lang w:val="uk-UA"/>
              </w:rPr>
              <w:t xml:space="preserve"> </w:t>
            </w:r>
            <w:r w:rsidRPr="00991AA2" w:rsidR="00174525">
              <w:rPr>
                <w:lang w:val="uk-UA"/>
              </w:rPr>
              <w:t>(FS</w:t>
            </w:r>
            <w:r w:rsidRPr="00991AA2" w:rsidR="00174525">
              <w:rPr>
                <w:vertAlign w:val="subscript"/>
                <w:lang w:val="uk-UA"/>
              </w:rPr>
              <w:t>I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91AA2" w:rsidR="00174525" w:rsidP="007806D4" w:rsidRDefault="007806D4">
            <w:pPr>
              <w:ind w:end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Pr="00991AA2" w:rsidR="00174525" w:rsidP="00A41470" w:rsidRDefault="00991AA2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Pr="00991AA2" w:rsidR="00FB7724">
              <w:rPr>
                <w:lang w:val="uk-UA"/>
              </w:rPr>
              <w:t xml:space="preserve"> обмотки</w:t>
            </w:r>
            <w:r w:rsidRPr="00991AA2" w:rsidR="00174525">
              <w:rPr>
                <w:lang w:val="uk-UA"/>
              </w:rPr>
              <w:t xml:space="preserve"> (R</w:t>
            </w:r>
            <w:r w:rsidRPr="00991AA2" w:rsidR="00174525">
              <w:rPr>
                <w:vertAlign w:val="subscript"/>
                <w:lang w:val="uk-UA"/>
              </w:rPr>
              <w:t>CT</w:t>
            </w:r>
            <w:r w:rsidRPr="00991AA2" w:rsidR="00174525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Pr="00991AA2" w:rsidR="00174525" w:rsidP="00FB7724" w:rsidRDefault="007806D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Pr="00991AA2" w:rsidR="00A41470">
              <w:rPr>
                <w:lang w:val="uk-UA"/>
              </w:rPr>
              <w:t xml:space="preserve"> </w:t>
            </w:r>
            <w:proofErr w:type="spellStart"/>
            <w:r w:rsidRPr="00991AA2" w:rsidR="00FB7724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color="auto" w:sz="4" w:space="0"/>
            </w:tcBorders>
          </w:tcPr>
          <w:p w:rsidRPr="00991AA2" w:rsidR="00174525" w:rsidP="00174525" w:rsidRDefault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{TREF} </w:t>
            </w:r>
            <w:bookmarkStart w:name="OLE_LINK113" w:id="29"/>
            <w:bookmarkStart w:name="OLE_LINK114" w:id="30"/>
            <w:proofErr w:type="spellStart"/>
            <w:bookmarkEnd w:id="29"/>
            <w:bookmarkEnd w:id="30"/>
            <w:proofErr w:type="spellEnd"/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Pr="00991AA2" w:rsidR="007806D4">
              <w:rPr>
                <w:i/>
                <w:color w:val="808080" w:themeColor="background1" w:themeShade="80"/>
                <w:lang w:val="uk-UA"/>
              </w:rPr>
              <w:t>{TCT} </w:t>
            </w:r>
            <w:bookmarkStart w:name="OLE_LINK111" w:id="31"/>
            <w:bookmarkStart w:name="OLE_LINK112" w:id="32"/>
            <w:proofErr w:type="spellStart"/>
            <w:bookmarkEnd w:id="31"/>
            <w:bookmarkEnd w:id="32"/>
            <w:proofErr w:type="spellEnd"/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Pr="00960EAB" w:rsidR="00E27EFD" w:rsidRDefault="00E27EFD">
      <w:pPr>
        <w:rPr>
          <w:sz w:val="16"/>
          <w:szCs w:val="16"/>
          <w:lang w:val="uk-UA"/>
        </w:rPr>
      </w:pPr>
    </w:p>
    <w:p w:rsidR="00CA5931" w:rsidP="0045733D" w:rsidRDefault="007806D4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{LINECHARTHOR}</w:t>
      </w:r>
      <w:bookmarkStart w:name="OLE_LINK117" w:id="33"/>
      <w:bookmarkStart w:name="OLE_LINK118" w:id="34"/>
      <w:bookmarkStart w:name="OLE_LINK119" w:id="35"/>
      <w:proofErr w:type="spellStart"/>
      <w:bookmarkEnd w:id="33"/>
      <w:bookmarkEnd w:id="34"/>
      <w:bookmarkEnd w:id="35"/>
      <w:proofErr w:type="spellEnd"/>
    </w:p>
    <w:p w:rsidR="004A513A" w:rsidP="004A513A" w:rsidRDefault="004A513A">
      <w:pPr>
        <w:pBdr>
          <w:bottom w:val="single" w:color="BFBFBF" w:themeColor="background1" w:themeShade="BF" w:sz="24" w:space="1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</w:p>
    <w:p w:rsidRPr="00886660" w:rsidR="00886660" w:rsidP="00886660" w:rsidRDefault="00886660">
      <w:pPr>
        <w:rPr>
          <w:lang w:val="en-US"/>
        </w:rPr>
      </w:pPr>
      <w:r w:rsidRPr="00886660">
        <w:rPr>
          <w:lang w:val="en-US"/>
        </w:rPr>
        <w:t>{REPEATINGBLOCK.END}</w:t>
      </w:r>
      <w:proofErr w:type="spellStart"/>
      <w:proofErr w:type="spellEnd"/>
    </w:p>
    <w:tbl>
      <w:tblPr>
        <w:tblStyle w:val="a7"/>
        <w:tblW w:w="0" w:type="auto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266"/>
        <w:gridCol w:w="9069"/>
      </w:tblGrid>
      <w:tr w:rsidRPr="0045733D" w:rsidR="004868DE" w:rsidTr="00EA287B">
        <w:trPr>
          <w:trHeight w:val="340"/>
        </w:trPr>
        <w:tc>
          <w:tcPr>
            <w:tcW w:w="1266" w:type="dxa"/>
            <w:vAlign w:val="bottom"/>
          </w:tcPr>
          <w:p w:rsidRPr="0045733D" w:rsidR="00886660" w:rsidP="00EA287B" w:rsidRDefault="00991AA2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color="auto" w:sz="4" w:space="0"/>
            </w:tcBorders>
            <w:vAlign w:val="bottom"/>
          </w:tcPr>
          <w:p w:rsidRPr="0045733D" w:rsidR="004868DE" w:rsidP="00EA287B" w:rsidRDefault="007806D4">
            <w:r>
              <w:rPr>
                <w:rFonts w:ascii="Calibri" w:hAnsi="Calibri"/>
                <w:color w:val="000000"/>
                <w:lang w:val="en-US"/>
              </w:rPr>
              <w:t>Все прекрасно 100</w:t>
            </w:r>
            <w:bookmarkStart w:name="OLE_LINK83" w:id="36"/>
            <w:bookmarkStart w:name="OLE_LINK84" w:id="37"/>
            <w:bookmarkEnd w:id="36"/>
            <w:bookmarkEnd w:id="37"/>
          </w:p>
        </w:tc>
      </w:tr>
    </w:tbl>
    <w:p w:rsidRPr="00CE2A87" w:rsid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47"/>
        <w:gridCol w:w="1984"/>
        <w:gridCol w:w="3124"/>
      </w:tblGrid>
      <w:tr w:rsidRPr="0045733D" w:rsid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Pr="0045733D" w:rsidR="0045733D" w:rsidP="0045733D" w:rsidRDefault="00991AA2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vAlign w:val="bottom"/>
          </w:tcPr>
          <w:p w:rsidRPr="0045733D" w:rsidR="0045733D" w:rsidP="0045733D" w:rsidRDefault="0045733D"/>
        </w:tc>
        <w:tc>
          <w:tcPr>
            <w:tcW w:w="3124" w:type="dxa"/>
            <w:vAlign w:val="bottom"/>
          </w:tcPr>
          <w:p w:rsidRPr="0045733D" w:rsidR="0045733D" w:rsidP="0045733D" w:rsidRDefault="00A802F7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Бондарчук Д.А</w:t>
            </w:r>
            <w:proofErr w:type="spellStart"/>
            <w:proofErr w:type="spellEnd"/>
          </w:p>
        </w:tc>
      </w:tr>
      <w:tr w:rsidRPr="0045733D" w:rsid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Pr="0045733D" w:rsidR="0045733D" w:rsidP="0045733D" w:rsidRDefault="00991AA2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733D" w:rsidR="0045733D" w:rsidP="0045733D" w:rsidRDefault="0045733D"/>
        </w:tc>
        <w:tc>
          <w:tcPr>
            <w:tcW w:w="3124" w:type="dxa"/>
            <w:vAlign w:val="bottom"/>
          </w:tcPr>
          <w:p w:rsidRPr="0045733D" w:rsidR="0045733D" w:rsidP="0045733D" w:rsidRDefault="007806D4">
            <w:r>
              <w:rPr>
                <w:rFonts w:ascii="Calibri" w:hAnsi="Calibri"/>
                <w:color w:val="000000"/>
                <w:lang w:val="en-US"/>
              </w:rPr>
              <w:t>Носко С.</w:t>
            </w:r>
            <w:bookmarkStart w:name="OLE_LINK87" w:id="38"/>
            <w:bookmarkStart w:name="OLE_LINK88" w:id="39"/>
            <w:proofErr w:type="spellStart"/>
            <w:bookmarkEnd w:id="38"/>
            <w:bookmarkEnd w:id="39"/>
            <w:proofErr w:type="spellEnd"/>
          </w:p>
        </w:tc>
      </w:tr>
    </w:tbl>
    <w:p w:rsidRPr="00CE2A87" w:rsidR="00F50117" w:rsidP="00CE2A87" w:rsidRDefault="00F50117">
      <w:pPr>
        <w:rPr>
          <w:strike/>
          <w:sz w:val="8"/>
          <w:szCs w:val="8"/>
          <w:u w:val="dash"/>
        </w:rPr>
      </w:pPr>
    </w:p>
    <w:sectPr w:rsidRPr="00CE2A87" w:rsidR="00F50117" w:rsidSect="00A138E5">
      <w:headerReference xmlns:r="http://schemas.openxmlformats.org/officeDocument/2006/relationships" w:type="default" r:id="rId7"/>
      <w:footerReference xmlns:r="http://schemas.openxmlformats.org/officeDocument/2006/relationships"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581" w:rsidRDefault="005A5581" w:rsidP="00E7287B">
      <w:pPr>
        <w:spacing w:after="0" w:line="240" w:lineRule="auto"/>
      </w:pPr>
      <w:r>
        <w:separator/>
      </w:r>
    </w:p>
  </w:endnote>
  <w:endnote w:type="continuationSeparator" w:id="0">
    <w:p w:rsidR="005A5581" w:rsidRDefault="005A5581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581" w:rsidRDefault="005A5581" w:rsidP="00E7287B">
      <w:pPr>
        <w:spacing w:after="0" w:line="240" w:lineRule="auto"/>
      </w:pPr>
      <w:r>
        <w:separator/>
      </w:r>
    </w:p>
  </w:footnote>
  <w:footnote w:type="continuationSeparator" w:id="0">
    <w:p w:rsidR="005A5581" w:rsidRDefault="005A5581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5A5581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611757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B5064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A5581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864DC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8E84F87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!DOCX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69EB-92A6-4E96-8CF3-6C695836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4</cp:revision>
  <cp:lastPrinted>2016-01-27T10:49:00Z</cp:lastPrinted>
  <dcterms:created xsi:type="dcterms:W3CDTF">2022-05-30T14:41:00Z</dcterms:created>
  <dcterms:modified xsi:type="dcterms:W3CDTF">2022-06-01T15:03:00Z</dcterms:modified>
</cp:coreProperties>
</file>
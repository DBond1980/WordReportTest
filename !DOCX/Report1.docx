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tbl>
      <w:tblPr>
        <w:tblStyle w:val="a3"/>
        <w:tblW w:w="9892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118"/>
        <w:gridCol w:w="2126"/>
        <w:gridCol w:w="3766"/>
        <w:gridCol w:w="1882"/>
      </w:tblGrid>
      <w:tr xmlns:w14="http://schemas.microsoft.com/office/word/2010/wordml" w:rsidRPr="00991AA2" w:rsidR="00FF37EF" w:rsidTr="00BD2241" w14:paraId="13E946CD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3A3368" w:rsidRDefault="00FF37EF" w14:paraId="03DD5D21" w14:textId="77777777">
            <w:pPr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bottom"/>
          </w:tcPr>
          <w:p w:rsidRPr="00CC4EF9" w:rsidR="00FF37EF" w:rsidP="00252208" w:rsidRDefault="00FF37EF" w14:paraId="5E4A5AD5" w14:textId="68ABE67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name="OLE_LINK47" w:id="0"/>
            <w:bookmarkStart w:name="OLE_LINK48" w:id="1"/>
            <w:proofErr w:type="spellStart"/>
            <w:bookmarkEnd w:id="0"/>
            <w:bookmarkEnd w:id="1"/>
            <w:proofErr w:type="spellEnd"/>
            <w:r w:rsidR="00BD2241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D63894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CC4EF9">
              <w:rPr>
                <w:rFonts w:ascii="Calibri" w:hAnsi="Calibri"/>
                <w:color w:val="000000"/>
                <w:lang w:val="en-US"/>
              </w:rPr>
              <w:t/>
            </w:r>
          </w:p>
        </w:tc>
        <w:tc>
          <w:tcPr>
            <w:tcW w:w="3766" w:type="dxa"/>
            <w:vAlign w:val="bottom"/>
          </w:tcPr>
          <w:p w:rsidRPr="00991AA2" w:rsidR="00FF37EF" w:rsidP="00252208" w:rsidRDefault="00FF37EF" w14:paraId="658B7EC9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color="auto" w:sz="4" w:space="0"/>
            </w:tcBorders>
            <w:vAlign w:val="bottom"/>
          </w:tcPr>
          <w:p w:rsidRPr="00991AA2" w:rsidR="00FF37EF" w:rsidP="00252208" w:rsidRDefault="00FF37EF" w14:paraId="338BC3F4" w14:textId="50EE722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13.06.2022</w:t>
            </w:r>
          </w:p>
        </w:tc>
      </w:tr>
      <w:tr xmlns:w14="http://schemas.microsoft.com/office/word/2010/wordml" w:rsidRPr="00991AA2" w:rsidR="00FF37EF" w:rsidTr="00BD2241" w14:paraId="1B6ED967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252208" w:rsidRDefault="00FF37EF" w14:paraId="774DF42C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71" w:type="dxa"/>
            <w:gridSpan w:val="3"/>
            <w:tcBorders>
              <w:bottom w:val="single" w:color="auto" w:sz="4" w:space="0"/>
            </w:tcBorders>
            <w:vAlign w:val="bottom"/>
          </w:tcPr>
          <w:p w:rsidRPr="00991AA2" w:rsidR="00FF37EF" w:rsidP="00252208" w:rsidRDefault="00FF37EF" w14:paraId="049D23B0" w14:textId="77777777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заказ</w:t>
            </w:r>
            <w:bookmarkStart w:name="OLE_LINK77" w:id="2"/>
            <w:bookmarkStart w:name="OLE_LINK78" w:id="3"/>
            <w:proofErr w:type="spellStart"/>
            <w:bookmarkEnd w:id="2"/>
            <w:bookmarkEnd w:id="3"/>
            <w:proofErr w:type="spellEnd"/>
          </w:p>
        </w:tc>
      </w:tr>
      <w:tr xmlns:w14="http://schemas.microsoft.com/office/word/2010/wordml" w:rsidRPr="00991AA2" w:rsidR="00FF37EF" w:rsidTr="00BD2241" w14:paraId="4E76A839" w14:textId="77777777">
        <w:trPr>
          <w:trHeight w:val="283"/>
        </w:trPr>
        <w:tc>
          <w:tcPr>
            <w:tcW w:w="2118" w:type="dxa"/>
            <w:vAlign w:val="bottom"/>
          </w:tcPr>
          <w:p w:rsidRPr="00991AA2" w:rsidR="00FF37EF" w:rsidP="00252208" w:rsidRDefault="00FF37EF" w14:paraId="0696FC51" w14:textId="77777777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71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143900" w:rsidR="00FF37EF" w:rsidP="00252208" w:rsidRDefault="00FF37EF" w14:paraId="695A763B" w14:textId="35E9DB51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собст.</w:t>
            </w:r>
            <w:bookmarkStart w:name="OLE_LINK75" w:id="4"/>
            <w:bookmarkStart w:name="OLE_LINK76" w:id="5"/>
            <w:proofErr w:type="spellStart"/>
            <w:bookmarkEnd w:id="4"/>
            <w:bookmarkEnd w:id="5"/>
            <w:proofErr w:type="spellEnd"/>
          </w:p>
        </w:tc>
      </w:tr>
    </w:tbl>
    <w:p xmlns:w14="http://schemas.microsoft.com/office/word/2010/wordml" w:rsidR="00B10BDE" w:rsidRDefault="00B10BDE" w14:paraId="40E336A3" w14:textId="550F12EF"/>
    <w:tbl>
      <w:tblPr>
        <w:tblStyle w:val="a3"/>
        <w:tblW w:w="8780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63"/>
        <w:gridCol w:w="2693"/>
        <w:gridCol w:w="1560"/>
      </w:tblGrid>
      <w:tr xmlns:w14="http://schemas.microsoft.com/office/word/2010/wordml" w:rsidRPr="00991AA2" w:rsidR="00E5487A" w:rsidTr="006B39E1" w14:paraId="7DBFDC60" w14:textId="77777777">
        <w:trPr>
          <w:trHeight w:val="283"/>
        </w:trPr>
        <w:tc>
          <w:tcPr>
            <w:tcW w:w="2464" w:type="dxa"/>
            <w:vAlign w:val="bottom"/>
          </w:tcPr>
          <w:p w:rsidRPr="009F4829" w:rsidR="00E5487A" w:rsidP="00252208" w:rsidRDefault="00E5487A" w14:paraId="231C7CA3" w14:textId="36BB4F3D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color="auto" w:sz="4" w:space="0"/>
            </w:tcBorders>
            <w:vAlign w:val="bottom"/>
          </w:tcPr>
          <w:p w:rsidRPr="00991AA2" w:rsidR="00E5487A" w:rsidP="00252208" w:rsidRDefault="00E5487A" w14:paraId="16E6304A" w14:textId="186A32B5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2693" w:type="dxa"/>
            <w:vAlign w:val="bottom"/>
          </w:tcPr>
          <w:p w:rsidRPr="00991AA2" w:rsidR="00E5487A" w:rsidP="00252208" w:rsidRDefault="00E5487A" w14:paraId="17D74DC5" w14:textId="77777777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991AA2" w:rsidR="00E5487A" w:rsidP="00252208" w:rsidRDefault="00E5487A" w14:paraId="39CF2B99" w14:textId="18A9DEA0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xmlns:w14="http://schemas.microsoft.com/office/word/2010/wordml" w:rsidRPr="00991AA2" w:rsidR="00E5487A" w:rsidTr="006B39E1" w14:paraId="7EF86293" w14:textId="77777777">
        <w:trPr>
          <w:trHeight w:val="283"/>
        </w:trPr>
        <w:tc>
          <w:tcPr>
            <w:tcW w:w="2464" w:type="dxa"/>
            <w:vAlign w:val="bottom"/>
          </w:tcPr>
          <w:p w:rsidRPr="00991AA2" w:rsidR="00E5487A" w:rsidP="00252208" w:rsidRDefault="00E5487A" w14:paraId="3E4F1ECF" w14:textId="77777777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252208" w:rsidRDefault="00E5487A" w14:paraId="7C5DD1EC" w14:textId="7630F80B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0,5</w:t>
            </w:r>
          </w:p>
        </w:tc>
        <w:tc>
          <w:tcPr>
            <w:tcW w:w="2693" w:type="dxa"/>
            <w:vAlign w:val="bottom"/>
          </w:tcPr>
          <w:p w:rsidRPr="00991AA2" w:rsidR="00E5487A" w:rsidP="00252208" w:rsidRDefault="00E5487A" w14:paraId="364B4C10" w14:textId="2C0915A4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E5487A" w:rsidP="00252208" w:rsidRDefault="00E5487A" w14:paraId="01B1C913" w14:textId="1F557227">
            <w:pPr>
              <w:rPr>
                <w:rFonts w:cs="Arial"/>
                <w:lang w:val="uk-UA"/>
              </w:rPr>
            </w:pPr>
          </w:p>
        </w:tc>
      </w:tr>
    </w:tbl>
    <w:p xmlns:w14="http://schemas.microsoft.com/office/word/2010/wordml" w:rsidR="00FF37EF" w:rsidRDefault="00FF37EF" w14:paraId="3E563F01" w14:textId="189C6C32"/>
    <w:tbl>
      <w:tblPr>
        <w:tblStyle w:val="a3"/>
        <w:tblW w:w="74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403"/>
        <w:gridCol w:w="1701"/>
        <w:gridCol w:w="1417"/>
        <w:gridCol w:w="1560"/>
        <w:gridCol w:w="1417"/>
      </w:tblGrid>
      <w:tr xmlns:w14="http://schemas.microsoft.com/office/word/2010/wordml" w:rsidR="003E6980" w:rsidTr="00A64EDF" w14:paraId="6837EB71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9F4829" w:rsidR="00FF37EF" w:rsidP="00FF37EF" w:rsidRDefault="009F4829" w14:paraId="2181C537" w14:textId="6F555393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0A778455" w14:textId="43A17FEA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FF37EF" w:rsidP="00FF37EF" w:rsidRDefault="00FF37EF" w14:paraId="261C70F2" w14:textId="5D5F75A1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2C25B301" w14:textId="63D2B600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FF37EF" w:rsidP="00FF37EF" w:rsidRDefault="00FF37EF" w14:paraId="3D5104F4" w14:textId="08C1F054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FF37EF" w:rsidTr="00A64EDF" w14:paraId="45D6CD25" w14:textId="77777777">
        <w:trPr>
          <w:jc w:val="center"/>
        </w:trPr>
        <w:tc>
          <w:tcPr>
            <w:tcW w:w="1403" w:type="dxa"/>
            <w:tcBorders>
              <w:top w:val="single" w:color="auto" w:sz="12" w:space="0"/>
            </w:tcBorders>
            <w:noWrap/>
            <w:vAlign w:val="center"/>
          </w:tcPr>
          <w:p w:rsidRPr="000B5518" w:rsidR="00FF37EF" w:rsidP="00FF37EF" w:rsidRDefault="000B5518" w14:paraId="425A927D" w14:textId="30239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FF37EF" w:rsidP="00FF37EF" w:rsidRDefault="000B5518" w14:paraId="27B2A492" w14:textId="6841FF93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FF37EF" w:rsidP="00FF37EF" w:rsidRDefault="000B5518" w14:paraId="0B6042BE" w14:textId="7FA591D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FF37EF" w:rsidP="00FF37EF" w:rsidRDefault="000B5518" w14:paraId="06ED345D" w14:textId="6D17429E">
            <w:pPr>
              <w:jc w:val="center"/>
            </w:pPr>
            <w:r>
              <w:rPr>
                <w:lang w:val="en-US"/>
                <w:u w:val="dotted"/>
              </w:rPr>
              <w:t>-1,77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FF37EF" w:rsidP="00FF37EF" w:rsidRDefault="000B5518" w14:paraId="54FE963F" w14:textId="77A64D58">
            <w:pPr>
              <w:jc w:val="center"/>
            </w:pPr>
            <w:r>
              <w:rPr>
                <w:lang w:val="en-US"/>
                <w:u w:val="single"/>
              </w:rPr>
              <w:t>-1,409</w:t>
            </w:r>
          </w:p>
        </w:tc>
      </w:tr>
      <w:tr xmlns:w14="http://schemas.microsoft.com/office/word/2010/wordml" w:rsidR="000B5518" w:rsidTr="00A64EDF" w14:paraId="328DCDEB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1DA0D7F1" w14:textId="02A968BB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3E88F6E4" w14:textId="46E5F6C6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7746777" w14:textId="442AD2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0B5518" w:rsidP="000B5518" w:rsidRDefault="000B5518" w14:paraId="37B20384" w14:textId="52164FB3">
            <w:pPr>
              <w:jc w:val="center"/>
            </w:pPr>
            <w:r>
              <w:rPr>
                <w:lang w:val="en-US"/>
              </w:rPr>
              <w:t>-2,24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433DBD23" w14:textId="3B01C1C9">
            <w:pPr>
              <w:jc w:val="center"/>
            </w:pPr>
            <w:r>
              <w:rPr>
                <w:lang w:val="en-US"/>
                <w:u w:val="single"/>
              </w:rPr>
              <w:t>6,043</w:t>
            </w:r>
          </w:p>
        </w:tc>
      </w:tr>
      <w:tr xmlns:w14="http://schemas.microsoft.com/office/word/2010/wordml" w:rsidR="000B5518" w:rsidTr="00A64EDF" w14:paraId="6ED4452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5F53CB56" w14:textId="763B8FD6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2CAC98C8" w14:textId="28FF4E9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746DF1C4" w14:textId="04A4E68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38E0E67D" w14:textId="463329F8">
            <w:pPr>
              <w:jc w:val="center"/>
            </w:pPr>
            <w:r>
              <w:rPr>
                <w:lang w:val="en-US"/>
                <w:u w:val="dotted"/>
              </w:rPr>
              <w:t>-2,28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6F70DAC" w14:textId="620A5855">
            <w:pPr>
              <w:jc w:val="center"/>
            </w:pPr>
            <w:r>
              <w:rPr>
                <w:lang w:val="en-US"/>
              </w:rPr>
              <w:t>9,478</w:t>
            </w:r>
          </w:p>
        </w:tc>
      </w:tr>
      <w:tr xmlns:w14="http://schemas.microsoft.com/office/word/2010/wordml" w:rsidR="000B5518" w:rsidTr="00A64EDF" w14:paraId="39ED7A7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2FD2EDA6" w14:textId="0794FA93">
            <w:pPr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49F3D23F" w14:textId="17902748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29D585AB" w14:textId="74FBA31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7F75AF3C" w14:textId="36B9D2C9">
            <w:pPr>
              <w:jc w:val="center"/>
            </w:pPr>
            <w:r>
              <w:rPr>
                <w:lang w:val="en-US"/>
                <w:u w:val="dotted"/>
              </w:rPr>
              <w:t>-6,06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60D080E3" w14:textId="2E8A1A9D">
            <w:pPr>
              <w:jc w:val="center"/>
            </w:pPr>
            <w:r>
              <w:rPr>
                <w:lang w:val="en-US"/>
                <w:u w:val="single"/>
              </w:rPr>
              <w:t>-7,973</w:t>
            </w:r>
          </w:p>
        </w:tc>
      </w:tr>
      <w:tr xmlns:w14="http://schemas.microsoft.com/office/word/2010/wordml" w:rsidR="000B5518" w:rsidTr="00A64EDF" w14:paraId="1009BFC9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0F0F65FE" w14:textId="43E6A5CE">
            <w:pPr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5CC884DB" w14:textId="2A18FC5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139DBF9F" w14:textId="44DA6494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0B5518" w:rsidP="000B5518" w:rsidRDefault="000B5518" w14:paraId="25CCE61E" w14:textId="0F5CB031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0B5518" w:rsidP="000B5518" w:rsidRDefault="000B5518" w14:paraId="40A4DEF2" w14:textId="3C32BC60">
            <w:pPr>
              <w:jc w:val="center"/>
            </w:pPr>
            <w:r>
              <w:rPr>
                <w:lang w:val="en-US"/>
                <w:u w:val="single"/>
              </w:rPr>
              <w:t>-0,440</w:t>
            </w:r>
          </w:p>
        </w:tc>
      </w:tr>
      <w:tr xmlns:w14="http://schemas.microsoft.com/office/word/2010/wordml" w:rsidR="000B5518" w:rsidTr="00A64EDF" w14:paraId="0D5EA639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0B5518" w:rsidP="000B5518" w:rsidRDefault="000B5518" w14:paraId="434053D4" w14:textId="79CABAD7">
            <w:pPr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0B5518" w:rsidP="000B5518" w:rsidRDefault="000B5518" w14:paraId="15DCC495" w14:textId="4356CA59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516E566E" w14:textId="7BFB1650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0B5518" w:rsidP="000B5518" w:rsidRDefault="000B5518" w14:paraId="10F68CAF" w14:textId="48D93FEF">
            <w:pPr>
              <w:jc w:val="center"/>
            </w:pPr>
            <w:r>
              <w:rPr>
                <w:lang w:val="en-US"/>
                <w:u w:val="dotted"/>
              </w:rPr>
              <w:t>-5,58</w:t>
            </w:r>
          </w:p>
        </w:tc>
        <w:tc>
          <w:tcPr>
            <w:tcW w:w="1417" w:type="dxa"/>
            <w:noWrap/>
            <w:vAlign w:val="center"/>
          </w:tcPr>
          <w:p w:rsidRPr="00FF37EF" w:rsidR="000B5518" w:rsidP="000B5518" w:rsidRDefault="000B5518" w14:paraId="5D7FDD6E" w14:textId="4D4D971C">
            <w:pPr>
              <w:jc w:val="center"/>
            </w:pPr>
            <w:r>
              <w:rPr>
                <w:lang w:val="en-US"/>
              </w:rPr>
              <w:t>2,024</w:t>
            </w:r>
          </w:p>
        </w:tc>
      </w:tr>
      <w:tr xmlns:w14="http://schemas.microsoft.com/office/word/2010/wordml" w:rsidR="007B3245" w:rsidTr="00A64EDF" w14:paraId="62010A13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6C87C328" w14:textId="1AFD1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2F56B73D" w14:textId="6CD6D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2CC0739B" w14:textId="60B2B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6E1FCFFB" w14:textId="67EE6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57AC5BF" w14:textId="11A6D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1A580B2A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4FAAB61F" w14:textId="0F5C89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6319A065" w14:textId="3D99B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692B3A6D" w14:textId="181A5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3A6D4B7A" w14:textId="58BEB2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0DF56608" w14:textId="12730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38DEBC15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63AF5626" w14:textId="1768D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5888DD46" w14:textId="3A36A9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159DAEBC" w14:textId="3ECE1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5D450FC7" w14:textId="00FD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3D7B28F3" w14:textId="29A26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56FA00E1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78704773" w14:textId="44767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0671F78C" w14:textId="0C77B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D327792" w14:textId="1F95C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="007B3245" w:rsidP="007B3245" w:rsidRDefault="007B3245" w14:paraId="74220157" w14:textId="054F92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="007B3245" w:rsidP="007B3245" w:rsidRDefault="007B3245" w14:paraId="579A569F" w14:textId="620C88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xmlns:w14="http://schemas.microsoft.com/office/word/2010/wordml" w:rsidR="007B3245" w:rsidTr="00A64EDF" w14:paraId="07100726" w14:textId="77777777">
        <w:trPr>
          <w:jc w:val="center"/>
        </w:trPr>
        <w:tc>
          <w:tcPr>
            <w:tcW w:w="1403" w:type="dxa"/>
            <w:noWrap/>
            <w:vAlign w:val="center"/>
          </w:tcPr>
          <w:p w:rsidR="007B3245" w:rsidP="007B3245" w:rsidRDefault="007B3245" w14:paraId="0BEDE63D" w14:textId="60B9DF0C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701" w:type="dxa"/>
            <w:noWrap/>
            <w:vAlign w:val="center"/>
          </w:tcPr>
          <w:p w:rsidR="007B3245" w:rsidP="007B3245" w:rsidRDefault="007B3245" w14:paraId="40A673B9" w14:textId="2D18C79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Pr="00FF37EF" w:rsidR="007B3245" w:rsidP="007B3245" w:rsidRDefault="007B3245" w14:paraId="4CB25793" w14:textId="73C0627F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560" w:type="dxa"/>
            <w:noWrap/>
            <w:vAlign w:val="center"/>
          </w:tcPr>
          <w:p w:rsidRPr="00FF37EF" w:rsidR="007B3245" w:rsidP="007B3245" w:rsidRDefault="007B3245" w14:paraId="70D6744C" w14:textId="3F5C550A">
            <w:pPr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417" w:type="dxa"/>
            <w:noWrap/>
            <w:vAlign w:val="center"/>
          </w:tcPr>
          <w:p w:rsidRPr="00FF37EF" w:rsidR="007B3245" w:rsidP="007B3245" w:rsidRDefault="007B3245" w14:paraId="6E3875E7" w14:textId="65F623B0">
            <w:pPr>
              <w:jc w:val="center"/>
            </w:pPr>
            <w:r>
              <w:rPr>
                <w:lang w:val="en-US"/>
              </w:rPr>
              <w:t/>
            </w:r>
          </w:p>
        </w:tc>
      </w:tr>
    </w:tbl>
    <w:p xmlns:w14="http://schemas.microsoft.com/office/word/2010/wordml" w:rsidR="0031169B" w:rsidP="00FF37EF" w:rsidRDefault="0031169B" w14:paraId="5DE3B784" w14:textId="77777777">
      <w:pPr>
        <w:jc w:val="center"/>
        <w:rPr>
          <w:lang w:val="en-US"/>
        </w:rPr>
      </w:pPr>
    </w:p>
    <w:tbl>
      <w:tblPr>
        <w:tblStyle w:val="a3"/>
        <w:tblW w:w="93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574"/>
        <w:gridCol w:w="1701"/>
        <w:gridCol w:w="1701"/>
        <w:gridCol w:w="1417"/>
        <w:gridCol w:w="1560"/>
        <w:gridCol w:w="1417"/>
      </w:tblGrid>
      <w:tr xmlns:w14="http://schemas.microsoft.com/office/word/2010/wordml" w:rsidR="003F7DA2" w:rsidTr="003F7DA2" w14:paraId="4646B759" w14:textId="77777777">
        <w:trPr>
          <w:jc w:val="center"/>
        </w:trPr>
        <w:tc>
          <w:tcPr>
            <w:tcW w:w="157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3F7DA2" w:rsidP="003F7DA2" w:rsidRDefault="003F7DA2" w14:paraId="45284232" w14:textId="69198E8F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3F7DA2" w:rsidP="003F7DA2" w:rsidRDefault="003F7DA2" w14:paraId="3E649E02" w14:textId="5FD06397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6144122B" w14:textId="08BC6468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3F7DA2" w:rsidP="003F7DA2" w:rsidRDefault="003F7DA2" w14:paraId="0B79E174" w14:textId="77777777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5DCACCD8" w14:textId="77777777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3F7DA2" w:rsidP="003F7DA2" w:rsidRDefault="003F7DA2" w14:paraId="48217307" w14:textId="77777777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3F7DA2" w:rsidTr="003F7DA2" w14:paraId="134B6B70" w14:textId="77777777">
        <w:trPr>
          <w:jc w:val="center"/>
        </w:trPr>
        <w:tc>
          <w:tcPr>
            <w:tcW w:w="1574" w:type="dxa"/>
            <w:vMerge w:val="restart"/>
            <w:tcBorders>
              <w:top w:val="single" w:color="auto" w:sz="12" w:space="0"/>
            </w:tcBorders>
            <w:vAlign w:val="center"/>
          </w:tcPr>
          <w:p w:rsidR="003F7DA2" w:rsidP="003F7DA2" w:rsidRDefault="003F7DA2" w14:paraId="3B802EE5" w14:textId="3C04D1AA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 w:rsidR="003F7DA2" w:rsidP="003F7DA2" w:rsidRDefault="003F7DA2" w14:paraId="07EBE29B" w14:textId="588975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3F7DA2" w:rsidP="003F7DA2" w:rsidRDefault="003F7DA2" w14:paraId="42070C47" w14:textId="350E7D5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3F7DA2" w:rsidP="003F7DA2" w:rsidRDefault="003F7DA2" w14:paraId="236ED97C" w14:textId="6D895A5B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3F7DA2" w:rsidP="003F7DA2" w:rsidRDefault="003F7DA2" w14:paraId="6E9A2DC8" w14:textId="73A7BAE2">
            <w:pPr>
              <w:jc w:val="center"/>
            </w:pPr>
            <w:bookmarkStart w:name="OLE_LINK5" w:id="8"/>
            <w:bookmarkStart w:name="OLE_LINK6" w:id="9"/>
            <w:r>
              <w:rPr>
                <w:lang w:val="en-US"/>
                <w:u w:val="dotted"/>
              </w:rPr>
              <w:t>3,8</w:t>
            </w:r>
            <w:bookmarkEnd w:id="8"/>
            <w:bookmarkEnd w:id="9"/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3F7DA2" w:rsidP="003F7DA2" w:rsidRDefault="003F7DA2" w14:paraId="2BDB334A" w14:textId="57F3DF38">
            <w:pPr>
              <w:jc w:val="center"/>
            </w:pPr>
            <w:r>
              <w:rPr>
                <w:lang w:val="en-US"/>
                <w:u w:val="single"/>
              </w:rPr>
              <w:t>-5,340</w:t>
            </w:r>
          </w:p>
        </w:tc>
      </w:tr>
      <w:tr xmlns:w14="http://schemas.microsoft.com/office/word/2010/wordml" w:rsidR="003F7DA2" w:rsidTr="003F7DA2" w14:paraId="2549EFFC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27B0FBA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4746A945" w14:textId="2C6865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7E644C0E" w14:textId="7F60FFEA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68C6B8F5" w14:textId="74C8D3DF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3F7DA2" w:rsidP="003F7DA2" w:rsidRDefault="003F7DA2" w14:paraId="2AB28338" w14:textId="3EDBB5A9">
            <w:pPr>
              <w:jc w:val="center"/>
            </w:pPr>
            <w:r>
              <w:rPr>
                <w:lang w:val="en-US"/>
              </w:rPr>
              <w:t>6,5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1D60CA9F" w14:textId="3EE94CC5">
            <w:pPr>
              <w:jc w:val="center"/>
            </w:pPr>
            <w:r>
              <w:rPr>
                <w:lang w:val="en-US"/>
                <w:u w:val="single"/>
              </w:rPr>
              <w:t>-3,231</w:t>
            </w:r>
          </w:p>
        </w:tc>
      </w:tr>
      <w:tr xmlns:w14="http://schemas.microsoft.com/office/word/2010/wordml" w:rsidR="003F7DA2" w:rsidTr="003F7DA2" w14:paraId="6B88ED1A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0D2D4A1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1D88651C" w14:textId="3BF78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2852F0EE" w14:textId="7CD8A03E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10F1A40B" w14:textId="6C9E40A3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212EFBB6" w14:textId="631EB6B8">
            <w:pPr>
              <w:jc w:val="center"/>
            </w:pPr>
            <w:r>
              <w:rPr>
                <w:lang w:val="en-US"/>
                <w:u w:val="dotted"/>
              </w:rPr>
              <w:t>-3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227B340F" w14:textId="46A61BB7">
            <w:pPr>
              <w:jc w:val="center"/>
            </w:pPr>
            <w:r>
              <w:rPr>
                <w:lang w:val="en-US"/>
              </w:rPr>
              <w:t>-0,504</w:t>
            </w:r>
          </w:p>
        </w:tc>
      </w:tr>
      <w:tr xmlns:w14="http://schemas.microsoft.com/office/word/2010/wordml" w:rsidR="003F7DA2" w:rsidTr="003F7DA2" w14:paraId="407DC20D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50552F1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30E0A51D" w14:textId="2100D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482FB5BE" w14:textId="149B9CF2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695C1210" w14:textId="41EB9484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0C2DDA10" w14:textId="6577ED53">
            <w:pPr>
              <w:jc w:val="center"/>
            </w:pPr>
            <w:r>
              <w:rPr>
                <w:lang w:val="en-US"/>
                <w:u w:val="dotted"/>
              </w:rPr>
              <w:t>-1,07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56136104" w14:textId="4028F01B">
            <w:pPr>
              <w:jc w:val="center"/>
            </w:pPr>
            <w:r>
              <w:rPr>
                <w:lang w:val="en-US"/>
                <w:u w:val="single"/>
              </w:rPr>
              <w:t>-7,027</w:t>
            </w:r>
          </w:p>
        </w:tc>
      </w:tr>
      <w:tr xmlns:w14="http://schemas.microsoft.com/office/word/2010/wordml" w:rsidR="003F7DA2" w:rsidTr="003F7DA2" w14:paraId="6483142D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7C542D8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52C52DE0" w14:textId="3951F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59D05ED9" w14:textId="352B220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29D3851F" w14:textId="5C4AFB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3F7DA2" w:rsidP="003F7DA2" w:rsidRDefault="003F7DA2" w14:paraId="32A6CB62" w14:textId="186D82C6">
            <w:pPr>
              <w:jc w:val="center"/>
            </w:pPr>
            <w:r>
              <w:rPr>
                <w:lang w:val="en-US"/>
              </w:rPr>
              <w:t>11,6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3F7DA2" w:rsidP="003F7DA2" w:rsidRDefault="003F7DA2" w14:paraId="43D52F44" w14:textId="48FD378A">
            <w:pPr>
              <w:jc w:val="center"/>
            </w:pPr>
            <w:r>
              <w:rPr>
                <w:lang w:val="en-US"/>
                <w:u w:val="single"/>
              </w:rPr>
              <w:t>-7,953</w:t>
            </w:r>
          </w:p>
        </w:tc>
      </w:tr>
      <w:tr xmlns:w14="http://schemas.microsoft.com/office/word/2010/wordml" w:rsidR="003F7DA2" w:rsidTr="003F7DA2" w14:paraId="77005145" w14:textId="77777777">
        <w:trPr>
          <w:jc w:val="center"/>
        </w:trPr>
        <w:tc>
          <w:tcPr>
            <w:tcW w:w="1574" w:type="dxa"/>
            <w:vMerge/>
            <w:vAlign w:val="center"/>
          </w:tcPr>
          <w:p w:rsidR="003F7DA2" w:rsidP="003F7DA2" w:rsidRDefault="003F7DA2" w14:paraId="31CC734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F7DA2" w:rsidP="003F7DA2" w:rsidRDefault="003F7DA2" w14:paraId="006A48D4" w14:textId="18A7B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3F7DA2" w:rsidP="003F7DA2" w:rsidRDefault="003F7DA2" w14:paraId="76E9A9AD" w14:textId="717DC13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7D1F3DF7" w14:textId="1CBD8604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3F7DA2" w:rsidP="003F7DA2" w:rsidRDefault="003F7DA2" w14:paraId="32993121" w14:textId="63DD5685">
            <w:pPr>
              <w:jc w:val="center"/>
            </w:pPr>
            <w:r>
              <w:rPr>
                <w:lang w:val="en-US"/>
                <w:u w:val="dotted"/>
              </w:rPr>
              <w:t>9,57</w:t>
            </w:r>
          </w:p>
        </w:tc>
        <w:tc>
          <w:tcPr>
            <w:tcW w:w="1417" w:type="dxa"/>
            <w:noWrap/>
            <w:vAlign w:val="center"/>
          </w:tcPr>
          <w:p w:rsidRPr="00FF37EF" w:rsidR="003F7DA2" w:rsidP="003F7DA2" w:rsidRDefault="003F7DA2" w14:paraId="39FE9754" w14:textId="5386C970">
            <w:pPr>
              <w:jc w:val="center"/>
            </w:pPr>
            <w:r>
              <w:rPr>
                <w:lang w:val="en-US"/>
              </w:rPr>
              <w:t>-3,746</w:t>
            </w:r>
          </w:p>
        </w:tc>
      </w:tr>
    </w:tbl>
    <w:p xmlns:w14="http://schemas.microsoft.com/office/word/2010/wordml" w:rsidR="00E33F17" w:rsidP="00A64EDF" w:rsidRDefault="00E33F17" w14:paraId="31831B0D" w14:textId="679C81A9">
      <w:pPr>
        <w:jc w:val="center"/>
      </w:pPr>
    </w:p>
    <w:tbl>
      <w:tblPr>
        <w:tblStyle w:val="a3"/>
        <w:tblW w:w="891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Look w:val="04a0"/>
      </w:tblPr>
      <w:tblGrid>
        <w:gridCol w:w="1701"/>
        <w:gridCol w:w="1119"/>
        <w:gridCol w:w="1701"/>
        <w:gridCol w:w="1417"/>
        <w:gridCol w:w="1560"/>
        <w:gridCol w:w="1417"/>
      </w:tblGrid>
      <w:tr xmlns:w14="http://schemas.microsoft.com/office/word/2010/wordml" w:rsidR="008464EC" w:rsidTr="00FB3711" w14:paraId="606C84FA" w14:textId="77777777">
        <w:trPr>
          <w:cantSplit/>
          <w:tblHeader/>
          <w:jc w:val="center"/>
        </w:trPr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DD6EE" w:themeFill="accent5" w:themeFillTint="66"/>
            <w:vAlign w:val="center"/>
          </w:tcPr>
          <w:p w:rsidR="008464EC" w:rsidP="00252208" w:rsidRDefault="008464EC" w14:paraId="4C6928C3" w14:textId="13721DA0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vAlign w:val="center"/>
          </w:tcPr>
          <w:p w:rsidR="008464EC" w:rsidP="00252208" w:rsidRDefault="008464EC" w14:paraId="090E68D1" w14:textId="4EE543DC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252208" w:rsidRDefault="008464EC" w14:paraId="08D7CB02" w14:textId="77777777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Pr="00FF37EF" w:rsidR="008464EC" w:rsidP="00252208" w:rsidRDefault="008464EC" w14:paraId="5993BE3A" w14:textId="77777777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252208" w:rsidRDefault="008464EC" w14:paraId="13F5A13F" w14:textId="77777777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5" w:themeFillTint="66"/>
            <w:noWrap/>
            <w:vAlign w:val="center"/>
          </w:tcPr>
          <w:p w:rsidR="008464EC" w:rsidP="00252208" w:rsidRDefault="008464EC" w14:paraId="5137B01F" w14:textId="77777777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8464EC" w:rsidTr="00FB3711" w14:paraId="7C45F81F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2FFA84FB" w14:textId="731AE51C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47B4C25D" w14:textId="3FC1A0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252208" w:rsidRDefault="008464EC" w14:paraId="7C913250" w14:textId="3DFF818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252208" w:rsidRDefault="008464EC" w14:paraId="694420AB" w14:textId="72E6A484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252208" w:rsidRDefault="008464EC" w14:paraId="75A638D4" w14:textId="2994CD38">
            <w:pPr>
              <w:jc w:val="center"/>
            </w:pPr>
            <w:r>
              <w:rPr>
                <w:lang w:val="en-US"/>
                <w:u w:val="dotted"/>
              </w:rPr>
              <w:t>-1,77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252208" w:rsidRDefault="008464EC" w14:paraId="04DF0EC3" w14:textId="0B758B89">
            <w:pPr>
              <w:jc w:val="center"/>
            </w:pPr>
            <w:r>
              <w:rPr>
                <w:lang w:val="en-US"/>
                <w:u w:val="single"/>
              </w:rPr>
              <w:t>-1,409</w:t>
            </w:r>
          </w:p>
        </w:tc>
      </w:tr>
      <w:tr xmlns:w14="http://schemas.microsoft.com/office/word/2010/wordml" w:rsidR="008464EC" w:rsidTr="00FB3711" w14:paraId="785E0551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1377EA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5288EA7E" w14:textId="634398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6998B358" w14:textId="6E9D12D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225336D" w14:textId="5B8D5C0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0832AB20" w14:textId="60F079E3">
            <w:pPr>
              <w:jc w:val="center"/>
            </w:pPr>
            <w:r>
              <w:rPr>
                <w:lang w:val="en-US"/>
              </w:rPr>
              <w:t>-2,24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1ADBABE4" w14:textId="5DF2009A">
            <w:pPr>
              <w:jc w:val="center"/>
            </w:pPr>
            <w:r>
              <w:rPr>
                <w:lang w:val="en-US"/>
                <w:u w:val="single"/>
              </w:rPr>
              <w:t>6,043</w:t>
            </w:r>
          </w:p>
        </w:tc>
      </w:tr>
      <w:tr xmlns:w14="http://schemas.microsoft.com/office/word/2010/wordml" w:rsidR="008464EC" w:rsidTr="00FB3711" w14:paraId="760AFA5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27D1C3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5643477E" w14:textId="3970A9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6E1A83B0" w14:textId="72C7D92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A3AEBC1" w14:textId="2DB17CF5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1173057C" w14:textId="42B47051">
            <w:pPr>
              <w:jc w:val="center"/>
            </w:pPr>
            <w:r>
              <w:rPr>
                <w:lang w:val="en-US"/>
                <w:u w:val="dotted"/>
              </w:rPr>
              <w:t>-2,28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4A62CA2" w14:textId="4D9F2C30">
            <w:pPr>
              <w:jc w:val="center"/>
            </w:pPr>
            <w:r>
              <w:rPr>
                <w:lang w:val="en-US"/>
              </w:rPr>
              <w:t>9,478</w:t>
            </w:r>
          </w:p>
        </w:tc>
      </w:tr>
      <w:tr xmlns:w14="http://schemas.microsoft.com/office/word/2010/wordml" w:rsidR="008464EC" w:rsidTr="00FB3711" w14:paraId="5E28C82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47C8F1B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4BD24EEC" w14:textId="34320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5E2A9630" w14:textId="406B12DD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2D0A334" w14:textId="59C7F020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3911CDB8" w14:textId="3CB79F4B">
            <w:pPr>
              <w:jc w:val="center"/>
            </w:pPr>
            <w:r>
              <w:rPr>
                <w:lang w:val="en-US"/>
                <w:u w:val="dotted"/>
              </w:rPr>
              <w:t>-6,06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7B0DDEC9" w14:textId="6544BE97">
            <w:pPr>
              <w:jc w:val="center"/>
            </w:pPr>
            <w:r>
              <w:rPr>
                <w:lang w:val="en-US"/>
                <w:u w:val="single"/>
              </w:rPr>
              <w:t>-7,973</w:t>
            </w:r>
          </w:p>
        </w:tc>
      </w:tr>
      <w:tr xmlns:w14="http://schemas.microsoft.com/office/word/2010/wordml" w:rsidR="008464EC" w:rsidTr="00FB3711" w14:paraId="4E7E1A9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6FE6692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CB95D1A" w14:textId="4511C8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1E35A968" w14:textId="0003236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BB0B11C" w14:textId="3C8E8AE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148726BD" w14:textId="1BCD021F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1FE5D08B" w14:textId="3485B9D4">
            <w:pPr>
              <w:jc w:val="center"/>
            </w:pPr>
            <w:r>
              <w:rPr>
                <w:lang w:val="en-US"/>
                <w:u w:val="single"/>
              </w:rPr>
              <w:t>-0,440</w:t>
            </w:r>
          </w:p>
        </w:tc>
      </w:tr>
      <w:tr xmlns:w14="http://schemas.microsoft.com/office/word/2010/wordml" w:rsidR="008464EC" w:rsidTr="00FB3711" w14:paraId="5452A02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7BCFC23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1EFAE8D" w14:textId="13D27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4308328F" w14:textId="1BDF35F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C8881E6" w14:textId="42B948B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0BEC2841" w14:textId="33B7FBFB">
            <w:pPr>
              <w:jc w:val="center"/>
            </w:pPr>
            <w:r>
              <w:rPr>
                <w:lang w:val="en-US"/>
                <w:u w:val="dotted"/>
              </w:rPr>
              <w:t>-5,58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7DD0F4F7" w14:textId="2A97367B">
            <w:pPr>
              <w:jc w:val="center"/>
            </w:pPr>
            <w:r>
              <w:rPr>
                <w:lang w:val="en-US"/>
              </w:rPr>
              <w:t>2,024</w:t>
            </w:r>
          </w:p>
        </w:tc>
      </w:tr>
      <w:tr xmlns:w14="http://schemas.microsoft.com/office/word/2010/wordml" w:rsidR="008464EC" w:rsidTr="00FB3711" w14:paraId="49AD1394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52BCF0CD" w14:textId="7777777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356ED9D7" w14:textId="6E3DE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252208" w:rsidRDefault="008464EC" w14:paraId="78A7E01F" w14:textId="5957D51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252208" w:rsidRDefault="008464EC" w14:paraId="5B4E0F5A" w14:textId="29C2FCC3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252208" w:rsidRDefault="008464EC" w14:paraId="5CAFE6E8" w14:textId="78DDBAC9">
            <w:pPr>
              <w:jc w:val="center"/>
            </w:pPr>
            <w:r>
              <w:rPr>
                <w:lang w:val="en-US"/>
                <w:u w:val="dotted"/>
              </w:rPr>
              <w:t>3,8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252208" w:rsidRDefault="008464EC" w14:paraId="633A2BBE" w14:textId="3FEABC35">
            <w:pPr>
              <w:jc w:val="center"/>
            </w:pPr>
            <w:r>
              <w:rPr>
                <w:lang w:val="en-US"/>
                <w:u w:val="single"/>
              </w:rPr>
              <w:t>-5,340</w:t>
            </w:r>
          </w:p>
        </w:tc>
      </w:tr>
      <w:tr xmlns:w14="http://schemas.microsoft.com/office/word/2010/wordml" w:rsidR="008464EC" w:rsidTr="00FB3711" w14:paraId="0F69CF57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0FD502C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79D7BF30" w14:textId="49833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64CE9829" w14:textId="296DCD1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64B04352" w14:textId="54DCA46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5913863E" w14:textId="63A732BC">
            <w:pPr>
              <w:jc w:val="center"/>
            </w:pPr>
            <w:r>
              <w:rPr>
                <w:lang w:val="en-US"/>
              </w:rPr>
              <w:t>6,5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5D11D01D" w14:textId="0D49B22A">
            <w:pPr>
              <w:jc w:val="center"/>
            </w:pPr>
            <w:r>
              <w:rPr>
                <w:lang w:val="en-US"/>
                <w:u w:val="single"/>
              </w:rPr>
              <w:t>-3,231</w:t>
            </w:r>
          </w:p>
        </w:tc>
      </w:tr>
      <w:tr xmlns:w14="http://schemas.microsoft.com/office/word/2010/wordml" w:rsidR="008464EC" w:rsidTr="00FB3711" w14:paraId="0D7CEB2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6943F8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F949955" w14:textId="6906F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32CB3A8E" w14:textId="5B86F91D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399229FC" w14:textId="4AC53AD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37617E91" w14:textId="22077A10">
            <w:pPr>
              <w:jc w:val="center"/>
            </w:pPr>
            <w:r>
              <w:rPr>
                <w:lang w:val="en-US"/>
                <w:u w:val="dotted"/>
              </w:rPr>
              <w:t>-3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3241483C" w14:textId="7376A24E">
            <w:pPr>
              <w:jc w:val="center"/>
            </w:pPr>
            <w:r>
              <w:rPr>
                <w:lang w:val="en-US"/>
              </w:rPr>
              <w:t>-0,504</w:t>
            </w:r>
          </w:p>
        </w:tc>
      </w:tr>
      <w:tr xmlns:w14="http://schemas.microsoft.com/office/word/2010/wordml" w:rsidR="008464EC" w:rsidTr="00FB3711" w14:paraId="68DD0AC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0C57253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063AAEB5" w14:textId="39435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144D0A6E" w14:textId="24614F76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6A95EC09" w14:textId="51E231B3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148CF974" w14:textId="336970E2">
            <w:pPr>
              <w:jc w:val="center"/>
            </w:pPr>
            <w:r>
              <w:rPr>
                <w:lang w:val="en-US"/>
                <w:u w:val="dotted"/>
              </w:rPr>
              <w:t>-1,07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7F4A84FE" w14:textId="2D8D7417">
            <w:pPr>
              <w:jc w:val="center"/>
            </w:pPr>
            <w:r>
              <w:rPr>
                <w:lang w:val="en-US"/>
                <w:u w:val="single"/>
              </w:rPr>
              <w:t>-7,027</w:t>
            </w:r>
          </w:p>
        </w:tc>
      </w:tr>
      <w:tr xmlns:w14="http://schemas.microsoft.com/office/word/2010/wordml" w:rsidR="008464EC" w:rsidTr="00FB3711" w14:paraId="6E77473F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02F3033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3FCEC159" w14:textId="16F9A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79DC5CE8" w14:textId="647F863C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15E51E81" w14:textId="3965975F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11CFF5D6" w14:textId="32A7C48D">
            <w:pPr>
              <w:jc w:val="center"/>
            </w:pPr>
            <w:r>
              <w:rPr>
                <w:lang w:val="en-US"/>
              </w:rPr>
              <w:t>11,6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7216C458" w14:textId="5CE003F6">
            <w:pPr>
              <w:jc w:val="center"/>
            </w:pPr>
            <w:r>
              <w:rPr>
                <w:lang w:val="en-US"/>
                <w:u w:val="single"/>
              </w:rPr>
              <w:t>-7,953</w:t>
            </w:r>
          </w:p>
        </w:tc>
      </w:tr>
      <w:tr xmlns:w14="http://schemas.microsoft.com/office/word/2010/wordml" w:rsidR="008464EC" w:rsidTr="00FB3711" w14:paraId="001E172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70F52FA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0931E593" w14:textId="6944EE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5A40EC07" w14:textId="0401CA41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7ABA828" w14:textId="7205E7DD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5F5EB150" w14:textId="0E2E75FC">
            <w:pPr>
              <w:jc w:val="center"/>
            </w:pPr>
            <w:r>
              <w:rPr>
                <w:lang w:val="en-US"/>
                <w:u w:val="dotted"/>
              </w:rPr>
              <w:t>9,57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4EC53F66" w14:textId="3696D0F2">
            <w:pPr>
              <w:jc w:val="center"/>
            </w:pPr>
            <w:r>
              <w:rPr>
                <w:lang w:val="en-US"/>
              </w:rPr>
              <w:t>-3,746</w:t>
            </w:r>
          </w:p>
        </w:tc>
      </w:tr>
      <w:tr xmlns:w14="http://schemas.microsoft.com/office/word/2010/wordml" w:rsidR="008464EC" w:rsidTr="00FB3711" w14:paraId="06D825E8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1306EDA6" w14:textId="350D8463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c-a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8464EC" w:rsidP="00252208" w:rsidRDefault="008464EC" w14:paraId="0BD7C270" w14:textId="29269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8464EC" w:rsidP="00252208" w:rsidRDefault="008464EC" w14:paraId="6F4B00F3" w14:textId="3C7376E2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8464EC" w:rsidP="00252208" w:rsidRDefault="008464EC" w14:paraId="2B70684F" w14:textId="28753799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8464EC" w:rsidP="00252208" w:rsidRDefault="008464EC" w14:paraId="125E6642" w14:textId="182D95C1">
            <w:pPr>
              <w:jc w:val="center"/>
            </w:pPr>
            <w:r>
              <w:rPr>
                <w:lang w:val="en-US"/>
                <w:u w:val="dotted"/>
              </w:rPr>
              <w:t>-5,86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8464EC" w:rsidP="00252208" w:rsidRDefault="008464EC" w14:paraId="4A85B75C" w14:textId="73E0DB73">
            <w:pPr>
              <w:jc w:val="center"/>
            </w:pPr>
            <w:r>
              <w:rPr>
                <w:lang w:val="en-US"/>
                <w:u w:val="single"/>
              </w:rPr>
              <w:t>2,533</w:t>
            </w:r>
          </w:p>
        </w:tc>
      </w:tr>
      <w:tr xmlns:w14="http://schemas.microsoft.com/office/word/2010/wordml" w:rsidR="008464EC" w:rsidTr="00FB3711" w14:paraId="5FC04785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2D32F4D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16E6F754" w14:textId="50B85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35AB1F98" w14:textId="2EAD1C41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00E7C80A" w14:textId="2342F71A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56F1D57D" w14:textId="50D2E99A">
            <w:pPr>
              <w:jc w:val="center"/>
            </w:pPr>
            <w:r>
              <w:rPr>
                <w:lang w:val="en-US"/>
              </w:rPr>
              <w:t>-6,39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1697FC8C" w14:textId="510C4348">
            <w:pPr>
              <w:jc w:val="center"/>
            </w:pPr>
            <w:r>
              <w:rPr>
                <w:lang w:val="en-US"/>
                <w:u w:val="single"/>
              </w:rPr>
              <w:t>7,217</w:t>
            </w:r>
          </w:p>
        </w:tc>
      </w:tr>
      <w:tr xmlns:w14="http://schemas.microsoft.com/office/word/2010/wordml" w:rsidR="008464EC" w:rsidTr="00FB3711" w14:paraId="1C698A80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6E84B02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7366A527" w14:textId="2534D6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43DAB30B" w14:textId="0712C328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381379CC" w14:textId="1C1861D9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5E3467EA" w14:textId="22A1FAD1">
            <w:pPr>
              <w:jc w:val="center"/>
            </w:pPr>
            <w:r>
              <w:rPr>
                <w:lang w:val="en-US"/>
                <w:u w:val="dotted"/>
              </w:rPr>
              <w:t>10,5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1B836FED" w14:textId="516EC6E1">
            <w:pPr>
              <w:jc w:val="center"/>
            </w:pPr>
            <w:r>
              <w:rPr>
                <w:lang w:val="en-US"/>
              </w:rPr>
              <w:t>8,745</w:t>
            </w:r>
          </w:p>
        </w:tc>
      </w:tr>
      <w:tr xmlns:w14="http://schemas.microsoft.com/office/word/2010/wordml" w:rsidR="008464EC" w:rsidTr="00FB3711" w14:paraId="26590F53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17F31B3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64677766" w14:textId="58DD4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705C7844" w14:textId="6C8AE004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267EBE58" w14:textId="4F906951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6758F056" w14:textId="195211D4">
            <w:pPr>
              <w:jc w:val="center"/>
            </w:pPr>
            <w:r>
              <w:rPr>
                <w:lang w:val="en-US"/>
                <w:u w:val="dotted"/>
              </w:rPr>
              <w:t>5,53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5A090030" w14:textId="3ECDF982">
            <w:pPr>
              <w:jc w:val="center"/>
            </w:pPr>
            <w:r>
              <w:rPr>
                <w:lang w:val="en-US"/>
                <w:u w:val="single"/>
              </w:rPr>
              <w:t>-0,269</w:t>
            </w:r>
          </w:p>
        </w:tc>
      </w:tr>
      <w:tr xmlns:w14="http://schemas.microsoft.com/office/word/2010/wordml" w:rsidR="008464EC" w:rsidTr="00FB3711" w14:paraId="3FCDE6F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41ADAD7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3EE528B7" w14:textId="6BDCA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7857D6EF" w14:textId="78B8D7C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5CDD8296" w14:textId="2CB97579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8464EC" w:rsidP="00252208" w:rsidRDefault="008464EC" w14:paraId="38E7A6C2" w14:textId="603CABD8">
            <w:pPr>
              <w:jc w:val="center"/>
            </w:pPr>
            <w:r>
              <w:rPr>
                <w:lang w:val="en-US"/>
              </w:rPr>
              <w:t>-5,92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8464EC" w:rsidP="00252208" w:rsidRDefault="008464EC" w14:paraId="29F53A64" w14:textId="216F0F96">
            <w:pPr>
              <w:jc w:val="center"/>
            </w:pPr>
            <w:r>
              <w:rPr>
                <w:lang w:val="en-US"/>
                <w:u w:val="single"/>
              </w:rPr>
              <w:t>6,670</w:t>
            </w:r>
          </w:p>
        </w:tc>
      </w:tr>
      <w:tr xmlns:w14="http://schemas.microsoft.com/office/word/2010/wordml" w:rsidR="008464EC" w:rsidTr="00FB3711" w14:paraId="67FEAF29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8464EC" w:rsidP="00252208" w:rsidRDefault="008464EC" w14:paraId="59228D5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8464EC" w:rsidP="00252208" w:rsidRDefault="008464EC" w14:paraId="1D95F763" w14:textId="221A9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8464EC" w:rsidP="00252208" w:rsidRDefault="008464EC" w14:paraId="1D405933" w14:textId="5D3FC9D3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48AAB0E6" w14:textId="5D56F0FE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8464EC" w:rsidP="00252208" w:rsidRDefault="008464EC" w14:paraId="57514A4F" w14:textId="132922EF">
            <w:pPr>
              <w:jc w:val="center"/>
            </w:pPr>
            <w:r>
              <w:rPr>
                <w:lang w:val="en-US"/>
                <w:u w:val="dotted"/>
              </w:rPr>
              <w:t>-3,17</w:t>
            </w:r>
          </w:p>
        </w:tc>
        <w:tc>
          <w:tcPr>
            <w:tcW w:w="1417" w:type="dxa"/>
            <w:noWrap/>
            <w:vAlign w:val="center"/>
          </w:tcPr>
          <w:p w:rsidRPr="00FF37EF" w:rsidR="008464EC" w:rsidP="00252208" w:rsidRDefault="008464EC" w14:paraId="649CA1F9" w14:textId="7A08DB5C">
            <w:pPr>
              <w:jc w:val="center"/>
            </w:pPr>
            <w:r>
              <w:rPr>
                <w:lang w:val="en-US"/>
              </w:rPr>
              <w:t>1,281</w:t>
            </w:r>
          </w:p>
        </w:tc>
      </w:tr>
    </w:tbl>
    <w:p xmlns:w14="http://schemas.microsoft.com/office/word/2010/wordml" w:rsidR="008464EC" w:rsidP="008464EC" w:rsidRDefault="008464EC" w14:paraId="3324A69E" w14:textId="77777777">
      <w:pPr>
        <w:jc w:val="center"/>
      </w:pPr>
    </w:p>
    <w:p xmlns:w14="http://schemas.microsoft.com/office/word/2010/wordml" w:rsidR="00BA3DA0" w:rsidRDefault="00BA3DA0" w14:paraId="4AE23DC0" w14:textId="77777777"/>
    <w:p xmlns:w14="http://schemas.microsoft.com/office/word/2010/wordml" w:rsidR="00BA3DA0" w:rsidRDefault="00BA3DA0" w14:paraId="2E6EE7DC" w14:textId="6ADF619B">
      <w:r>
        <w:br w:type="page"/>
      </w:r>
    </w:p>
    <w:tbl>
      <w:tblPr>
        <w:tblStyle w:val="a3"/>
        <w:tblW w:w="10768" w:type="dxa"/>
        <w:tblLook w:val="04a0"/>
      </w:tblPr>
      <w:tblGrid>
        <w:gridCol w:w="800"/>
        <w:gridCol w:w="676"/>
        <w:gridCol w:w="844"/>
        <w:gridCol w:w="845"/>
        <w:gridCol w:w="845"/>
        <w:gridCol w:w="844"/>
        <w:gridCol w:w="845"/>
        <w:gridCol w:w="845"/>
        <w:gridCol w:w="845"/>
        <w:gridCol w:w="844"/>
        <w:gridCol w:w="845"/>
        <w:gridCol w:w="845"/>
        <w:gridCol w:w="845"/>
      </w:tblGrid>
      <w:tr xmlns:w14="http://schemas.microsoft.com/office/word/2010/wordml" w:rsidR="00BA3DA0" w:rsidTr="008C5959" w14:paraId="67843968" w14:textId="77777777">
        <w:tc>
          <w:tcPr>
            <w:tcW w:w="800" w:type="dxa"/>
            <w:vMerge w:val="restart"/>
            <w:shd w:val="clear" w:color="auto" w:fill="D9E2F3" w:themeFill="accent1" w:themeFillTint="33"/>
          </w:tcPr>
          <w:p w:rsidR="00BA3DA0" w:rsidP="00A64EDF" w:rsidRDefault="00BA3DA0" w14:paraId="45B18B32" w14:textId="3CB0B16F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676" w:type="dxa"/>
            <w:vMerge w:val="restart"/>
            <w:shd w:val="clear" w:color="auto" w:fill="D9E2F3" w:themeFill="accent1" w:themeFillTint="33"/>
          </w:tcPr>
          <w:p w:rsidR="00BA3DA0" w:rsidP="00A64EDF" w:rsidRDefault="00BA3DA0" w14:paraId="7721AF95" w14:textId="23081EF4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92" w:type="dxa"/>
            <w:gridSpan w:val="11"/>
            <w:shd w:val="clear" w:color="auto" w:fill="D9E2F3" w:themeFill="accent1" w:themeFillTint="33"/>
          </w:tcPr>
          <w:p w:rsidRPr="002D302F" w:rsidR="00BA3DA0" w:rsidP="00A64EDF" w:rsidRDefault="00BA3DA0" w14:paraId="6013828D" w14:textId="2CE8B154">
            <w:pPr>
              <w:jc w:val="center"/>
              <w:rPr>
                <w:lang w:val="en-US"/>
              </w:rPr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</w:tr>
      <w:tr xmlns:w14="http://schemas.microsoft.com/office/word/2010/wordml" w:rsidR="008C5959" w:rsidTr="008C5959" w14:paraId="51889B24" w14:textId="77777777">
        <w:tc>
          <w:tcPr>
            <w:tcW w:w="800" w:type="dxa"/>
            <w:vMerge/>
            <w:shd w:val="clear" w:color="auto" w:fill="D9E2F3" w:themeFill="accent1" w:themeFillTint="33"/>
          </w:tcPr>
          <w:p w:rsidR="00BA3DA0" w:rsidP="00A64EDF" w:rsidRDefault="00BA3DA0" w14:paraId="569B30FB" w14:textId="77777777">
            <w:pPr>
              <w:jc w:val="center"/>
            </w:pPr>
          </w:p>
        </w:tc>
        <w:tc>
          <w:tcPr>
            <w:tcW w:w="676" w:type="dxa"/>
            <w:vMerge/>
            <w:shd w:val="clear" w:color="auto" w:fill="D9E2F3" w:themeFill="accent1" w:themeFillTint="33"/>
          </w:tcPr>
          <w:p w:rsidR="00BA3DA0" w:rsidP="00A64EDF" w:rsidRDefault="00BA3DA0" w14:paraId="2CB0A95A" w14:textId="77777777">
            <w:pPr>
              <w:jc w:val="center"/>
            </w:pPr>
          </w:p>
        </w:tc>
        <w:tc>
          <w:tcPr>
            <w:tcW w:w="844" w:type="dxa"/>
            <w:shd w:val="clear" w:color="auto" w:fill="D9E2F3" w:themeFill="accent1" w:themeFillTint="33"/>
          </w:tcPr>
          <w:p w:rsidRPr="00BA3DA0" w:rsidR="00BA3DA0" w:rsidP="00A64EDF" w:rsidRDefault="00BA3DA0" w14:paraId="40BFFB34" w14:textId="3440EE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0BD1E30" w14:textId="3A1204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1AB30419" w14:textId="604A047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:rsidRPr="00BA3DA0" w:rsidR="00BA3DA0" w:rsidP="00A64EDF" w:rsidRDefault="00BA3DA0" w14:paraId="60B0F0AC" w14:textId="1299213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F0DDC29" w14:textId="179D18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51C3FD64" w14:textId="00B70E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66DCBFC4" w14:textId="09A9F1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:rsidRPr="00BA3DA0" w:rsidR="00BA3DA0" w:rsidP="00A64EDF" w:rsidRDefault="00BA3DA0" w14:paraId="3DB5A542" w14:textId="579851A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C91B3C2" w14:textId="09825F1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7CAA110F" w14:textId="0DEE35A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:rsidRPr="00BA3DA0" w:rsidR="00BA3DA0" w:rsidP="00A64EDF" w:rsidRDefault="00BA3DA0" w14:paraId="235D68C2" w14:textId="47E5AE3A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xmlns:w14="http://schemas.microsoft.com/office/word/2010/wordml" w:rsidR="008C5959" w:rsidTr="008C5959" w14:paraId="63BEA7A9" w14:textId="77777777">
        <w:tc>
          <w:tcPr>
            <w:tcW w:w="800" w:type="dxa"/>
            <w:vAlign w:val="center"/>
          </w:tcPr>
          <w:p w:rsidRPr="00AC4814" w:rsidR="00BA3DA0" w:rsidP="00BA3DA0" w:rsidRDefault="008A6D5E" w14:paraId="00B4848E" w14:textId="12CFE2DC">
            <w:pPr>
              <w:jc w:val="center"/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676" w:type="dxa"/>
            <w:vAlign w:val="center"/>
          </w:tcPr>
          <w:p w:rsidRPr="00AC4814" w:rsidR="00BA3DA0" w:rsidP="00BA3DA0" w:rsidRDefault="00097337" w14:paraId="73331381" w14:textId="4C3EBCA1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:rsidRPr="00AC4814" w:rsidR="00BA3DA0" w:rsidP="00BA3DA0" w:rsidRDefault="002D302F" w14:paraId="5808F5C1" w14:textId="38B5A870">
            <w:pPr>
              <w:jc w:val="center"/>
            </w:pPr>
            <w:r w:rsidRPr="00AC4814">
              <w:rPr>
                <w:lang w:val="en-US"/>
              </w:rPr>
              <w:t>0,507</w:t>
            </w:r>
          </w:p>
        </w:tc>
        <w:tc>
          <w:tcPr>
            <w:tcW w:w="845" w:type="dxa"/>
          </w:tcPr>
          <w:p w:rsidRPr="00AC4814" w:rsidR="00BA3DA0" w:rsidP="00BA3DA0" w:rsidRDefault="002D302F" w14:paraId="75416D75" w14:textId="54F90177">
            <w:pPr>
              <w:jc w:val="center"/>
            </w:pPr>
            <w:r w:rsidRPr="00AC4814">
              <w:rPr>
                <w:lang w:val="en-US"/>
              </w:rPr>
              <w:t>0,600</w:t>
            </w:r>
          </w:p>
        </w:tc>
        <w:tc>
          <w:tcPr>
            <w:tcW w:w="845" w:type="dxa"/>
          </w:tcPr>
          <w:p w:rsidRPr="00AC4814" w:rsidR="00BA3DA0" w:rsidP="00BA3DA0" w:rsidRDefault="002D302F" w14:paraId="284DF236" w14:textId="52AC9AD6">
            <w:pPr>
              <w:jc w:val="center"/>
            </w:pPr>
            <w:r w:rsidRPr="00AC4814">
              <w:rPr>
                <w:lang w:val="en-US"/>
              </w:rPr>
              <w:t>0,209</w:t>
            </w:r>
          </w:p>
        </w:tc>
        <w:tc>
          <w:tcPr>
            <w:tcW w:w="844" w:type="dxa"/>
          </w:tcPr>
          <w:p w:rsidRPr="00AC4814" w:rsidR="00BA3DA0" w:rsidP="00BA3DA0" w:rsidRDefault="002D302F" w14:paraId="5151C50E" w14:textId="623CF26C">
            <w:pPr>
              <w:jc w:val="center"/>
            </w:pPr>
            <w:r w:rsidRPr="00AC4814">
              <w:rPr>
                <w:lang w:val="en-US"/>
              </w:rPr>
              <w:t>0,178</w:t>
            </w:r>
          </w:p>
        </w:tc>
        <w:tc>
          <w:tcPr>
            <w:tcW w:w="845" w:type="dxa"/>
          </w:tcPr>
          <w:p w:rsidRPr="00AC4814" w:rsidR="00BA3DA0" w:rsidP="00BA3DA0" w:rsidRDefault="002D302F" w14:paraId="49017B58" w14:textId="727031D5">
            <w:pPr>
              <w:jc w:val="center"/>
            </w:pPr>
            <w:r w:rsidRPr="00AC4814">
              <w:rPr>
                <w:lang w:val="en-US"/>
              </w:rPr>
              <w:t>-0,080</w:t>
            </w:r>
          </w:p>
        </w:tc>
        <w:tc>
          <w:tcPr>
            <w:tcW w:w="845" w:type="dxa"/>
          </w:tcPr>
          <w:p w:rsidRPr="00AC4814" w:rsidR="00BA3DA0" w:rsidP="00BA3DA0" w:rsidRDefault="002D302F" w14:paraId="58E5CB9D" w14:textId="5E0532A4">
            <w:pPr>
              <w:jc w:val="center"/>
            </w:pPr>
            <w:r w:rsidRPr="00AC4814">
              <w:rPr>
                <w:lang w:val="en-US"/>
              </w:rPr>
              <w:t>0,157</w:t>
            </w:r>
          </w:p>
        </w:tc>
        <w:tc>
          <w:tcPr>
            <w:tcW w:w="845" w:type="dxa"/>
          </w:tcPr>
          <w:p w:rsidRPr="00AC4814" w:rsidR="00BA3DA0" w:rsidP="00BA3DA0" w:rsidRDefault="002D302F" w14:paraId="02C12E6A" w14:textId="7BDED5AB">
            <w:pPr>
              <w:jc w:val="center"/>
            </w:pPr>
            <w:r w:rsidRPr="00AC4814">
              <w:rPr>
                <w:lang w:val="en-US"/>
              </w:rPr>
              <w:t>0,044</w:t>
            </w:r>
          </w:p>
        </w:tc>
        <w:tc>
          <w:tcPr>
            <w:tcW w:w="844" w:type="dxa"/>
          </w:tcPr>
          <w:p w:rsidRPr="00AC4814" w:rsidR="00BA3DA0" w:rsidP="00BA3DA0" w:rsidRDefault="002D302F" w14:paraId="481E4CF5" w14:textId="64A4787C">
            <w:pPr>
              <w:jc w:val="center"/>
            </w:pPr>
            <w:r w:rsidRPr="00AC4814">
              <w:rPr>
                <w:lang w:val="en-US"/>
              </w:rPr>
              <w:t>0,244</w:t>
            </w:r>
          </w:p>
        </w:tc>
        <w:tc>
          <w:tcPr>
            <w:tcW w:w="845" w:type="dxa"/>
          </w:tcPr>
          <w:p w:rsidRPr="00AC4814" w:rsidR="00BA3DA0" w:rsidP="00BA3DA0" w:rsidRDefault="002D302F" w14:paraId="4D7B328A" w14:textId="1DD27429">
            <w:pPr>
              <w:jc w:val="center"/>
            </w:pPr>
            <w:r w:rsidRPr="00AC4814">
              <w:rPr>
                <w:lang w:val="en-US"/>
              </w:rPr>
              <w:t>0,081</w:t>
            </w:r>
          </w:p>
        </w:tc>
        <w:tc>
          <w:tcPr>
            <w:tcW w:w="845" w:type="dxa"/>
          </w:tcPr>
          <w:p w:rsidRPr="00AC4814" w:rsidR="00BA3DA0" w:rsidP="00BA3DA0" w:rsidRDefault="002D302F" w14:paraId="0A4EB952" w14:textId="13AAF143">
            <w:pPr>
              <w:jc w:val="center"/>
            </w:pPr>
            <w:r w:rsidRPr="00AC4814">
              <w:rPr>
                <w:lang w:val="en-US"/>
              </w:rPr>
              <w:t>0,364</w:t>
            </w:r>
          </w:p>
        </w:tc>
        <w:tc>
          <w:tcPr>
            <w:tcW w:w="845" w:type="dxa"/>
            <w:shd w:fill="FFC000"/>
          </w:tcPr>
          <w:p w:rsidRPr="00AC4814" w:rsidR="00BA3DA0" w:rsidP="00BA3DA0" w:rsidRDefault="002D302F" w14:paraId="09282275" w14:textId="015A5B5B">
            <w:pPr>
              <w:jc w:val="center"/>
            </w:pPr>
            <w:r w:rsidRPr="00AC4814">
              <w:rPr>
                <w:lang w:val="en-US"/>
                <w:u w:val="dotted"/>
              </w:rPr>
              <w:t>3,8</w:t>
            </w:r>
          </w:p>
        </w:tc>
      </w:tr>
      <w:tr xmlns:w14="http://schemas.microsoft.com/office/word/2010/wordml" w:rsidR="008C5959" w:rsidTr="008C5959" w14:paraId="0C962853" w14:textId="77777777">
        <w:tc>
          <w:tcPr>
            <w:tcW w:w="800" w:type="dxa"/>
            <w:vAlign w:val="center"/>
          </w:tcPr>
          <w:p w:rsidRPr="00AC4814" w:rsidR="00252208" w:rsidP="00252208" w:rsidRDefault="00252208" w14:paraId="2432F156" w14:textId="058A92CA">
            <w:pPr>
              <w:jc w:val="center"/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162B99C2" w14:textId="302E075B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:rsidRPr="00AC4814" w:rsidR="00252208" w:rsidP="00252208" w:rsidRDefault="00252208" w14:paraId="34C461F5" w14:textId="23A36580">
            <w:pPr>
              <w:jc w:val="center"/>
            </w:pPr>
            <w:r w:rsidRPr="00AC4814">
              <w:rPr>
                <w:lang w:val="en-US"/>
              </w:rPr>
              <w:t>0,643</w:t>
            </w:r>
          </w:p>
        </w:tc>
        <w:tc>
          <w:tcPr>
            <w:tcW w:w="845" w:type="dxa"/>
          </w:tcPr>
          <w:p w:rsidRPr="00AC4814" w:rsidR="00252208" w:rsidP="00252208" w:rsidRDefault="00252208" w14:paraId="2F6F0142" w14:textId="2C35CDE5">
            <w:pPr>
              <w:jc w:val="center"/>
            </w:pPr>
            <w:r w:rsidRPr="00AC4814">
              <w:rPr>
                <w:lang w:val="en-US"/>
              </w:rPr>
              <w:t>-0,133</w:t>
            </w:r>
          </w:p>
        </w:tc>
        <w:tc>
          <w:tcPr>
            <w:tcW w:w="845" w:type="dxa"/>
          </w:tcPr>
          <w:p w:rsidRPr="00AC4814" w:rsidR="00252208" w:rsidP="00252208" w:rsidRDefault="00252208" w14:paraId="51613C25" w14:textId="5ACB13DD">
            <w:pPr>
              <w:jc w:val="center"/>
            </w:pPr>
            <w:r w:rsidRPr="00AC4814">
              <w:rPr>
                <w:lang w:val="en-US"/>
              </w:rPr>
              <w:t>0,185</w:t>
            </w:r>
          </w:p>
        </w:tc>
        <w:tc>
          <w:tcPr>
            <w:tcW w:w="844" w:type="dxa"/>
          </w:tcPr>
          <w:p w:rsidRPr="00AC4814" w:rsidR="00252208" w:rsidP="00252208" w:rsidRDefault="00252208" w14:paraId="1A4D315C" w14:textId="34D094F9">
            <w:pPr>
              <w:jc w:val="center"/>
            </w:pPr>
            <w:r w:rsidRPr="00AC4814">
              <w:rPr>
                <w:lang w:val="en-US"/>
              </w:rPr>
              <w:t>0,281</w:t>
            </w:r>
          </w:p>
        </w:tc>
        <w:tc>
          <w:tcPr>
            <w:tcW w:w="845" w:type="dxa"/>
          </w:tcPr>
          <w:p w:rsidRPr="00AC4814" w:rsidR="00252208" w:rsidP="00252208" w:rsidRDefault="00252208" w14:paraId="1E6B48B3" w14:textId="4F988B27">
            <w:pPr>
              <w:jc w:val="center"/>
            </w:pPr>
            <w:r w:rsidRPr="00AC4814">
              <w:rPr>
                <w:lang w:val="en-US"/>
              </w:rPr>
              <w:t>0,651</w:t>
            </w:r>
          </w:p>
        </w:tc>
        <w:tc>
          <w:tcPr>
            <w:tcW w:w="845" w:type="dxa"/>
          </w:tcPr>
          <w:p w:rsidRPr="00AC4814" w:rsidR="00252208" w:rsidP="00252208" w:rsidRDefault="00252208" w14:paraId="14D0D04C" w14:textId="08F8934A">
            <w:pPr>
              <w:jc w:val="center"/>
            </w:pPr>
            <w:r w:rsidRPr="00AC4814">
              <w:rPr>
                <w:lang w:val="en-US"/>
              </w:rPr>
              <w:t>-0,059</w:t>
            </w:r>
          </w:p>
        </w:tc>
        <w:tc>
          <w:tcPr>
            <w:tcW w:w="845" w:type="dxa"/>
          </w:tcPr>
          <w:p w:rsidRPr="00AC4814" w:rsidR="00252208" w:rsidP="00252208" w:rsidRDefault="00252208" w14:paraId="29D3C236" w14:textId="3A89A445">
            <w:pPr>
              <w:jc w:val="center"/>
            </w:pPr>
            <w:r w:rsidRPr="00AC4814">
              <w:rPr>
                <w:lang w:val="en-US"/>
              </w:rPr>
              <w:t>0,403</w:t>
            </w:r>
          </w:p>
        </w:tc>
        <w:tc>
          <w:tcPr>
            <w:tcW w:w="844" w:type="dxa"/>
          </w:tcPr>
          <w:p w:rsidRPr="00AC4814" w:rsidR="00252208" w:rsidP="00252208" w:rsidRDefault="00252208" w14:paraId="3BCE59D9" w14:textId="5537DA90">
            <w:pPr>
              <w:jc w:val="center"/>
            </w:pPr>
            <w:r w:rsidRPr="00AC4814">
              <w:rPr>
                <w:lang w:val="en-US"/>
              </w:rPr>
              <w:t>-0,100</w:t>
            </w:r>
          </w:p>
        </w:tc>
        <w:tc>
          <w:tcPr>
            <w:tcW w:w="845" w:type="dxa"/>
          </w:tcPr>
          <w:p w:rsidRPr="00AC4814" w:rsidR="00252208" w:rsidP="00252208" w:rsidRDefault="00252208" w14:paraId="7659B790" w14:textId="5EE29C42">
            <w:pPr>
              <w:jc w:val="center"/>
            </w:pPr>
            <w:r w:rsidRPr="00AC4814">
              <w:rPr>
                <w:lang w:val="en-US"/>
              </w:rPr>
              <w:t>0,504</w:t>
            </w:r>
          </w:p>
        </w:tc>
        <w:tc>
          <w:tcPr>
            <w:tcW w:w="845" w:type="dxa"/>
          </w:tcPr>
          <w:p w:rsidRPr="00AC4814" w:rsidR="00252208" w:rsidP="00252208" w:rsidRDefault="00252208" w14:paraId="6AE4186E" w14:textId="07A8B9A8">
            <w:pPr>
              <w:jc w:val="center"/>
            </w:pPr>
            <w:r w:rsidRPr="00AC4814">
              <w:rPr>
                <w:lang w:val="en-US"/>
              </w:rPr>
              <w:t>-0,296</w:t>
            </w:r>
          </w:p>
        </w:tc>
        <w:tc>
          <w:tcPr>
            <w:tcW w:w="845" w:type="dxa"/>
          </w:tcPr>
          <w:p w:rsidRPr="00AC4814" w:rsidR="00252208" w:rsidP="00252208" w:rsidRDefault="00252208" w14:paraId="4B8A1D62" w14:textId="049D2135">
            <w:pPr>
              <w:jc w:val="center"/>
            </w:pPr>
            <w:r w:rsidRPr="00AC4814">
              <w:rPr>
                <w:lang w:val="en-US"/>
              </w:rPr>
              <w:t>6,5</w:t>
            </w:r>
          </w:p>
        </w:tc>
      </w:tr>
      <w:tr xmlns:w14="http://schemas.microsoft.com/office/word/2010/wordml" w:rsidR="008C5959" w:rsidTr="008C5959" w14:paraId="40129166" w14:textId="77777777">
        <w:tc>
          <w:tcPr>
            <w:tcW w:w="800" w:type="dxa"/>
            <w:vAlign w:val="center"/>
          </w:tcPr>
          <w:p w:rsidRPr="00AC4814" w:rsidR="00252208" w:rsidP="00252208" w:rsidRDefault="00252208" w14:paraId="7795A4F5" w14:textId="5FAE457C">
            <w:pPr>
              <w:jc w:val="center"/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6CF426FD" w14:textId="1693ADCF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:rsidRPr="00AC4814" w:rsidR="00252208" w:rsidP="00252208" w:rsidRDefault="00252208" w14:paraId="20BD64BF" w14:textId="51C22667">
            <w:pPr>
              <w:jc w:val="center"/>
            </w:pPr>
            <w:r w:rsidRPr="00AC4814">
              <w:rPr>
                <w:lang w:val="en-US"/>
              </w:rPr>
              <w:t>0,189</w:t>
            </w:r>
          </w:p>
        </w:tc>
        <w:tc>
          <w:tcPr>
            <w:tcW w:w="845" w:type="dxa"/>
          </w:tcPr>
          <w:p w:rsidRPr="00AC4814" w:rsidR="00252208" w:rsidP="00252208" w:rsidRDefault="00252208" w14:paraId="3F4864CD" w14:textId="078BDDD8">
            <w:pPr>
              <w:jc w:val="center"/>
            </w:pPr>
            <w:r w:rsidRPr="00AC4814">
              <w:rPr>
                <w:lang w:val="en-US"/>
              </w:rPr>
              <w:t>0,626</w:t>
            </w:r>
          </w:p>
        </w:tc>
        <w:tc>
          <w:tcPr>
            <w:tcW w:w="845" w:type="dxa"/>
          </w:tcPr>
          <w:p w:rsidRPr="00AC4814" w:rsidR="00252208" w:rsidP="00252208" w:rsidRDefault="00252208" w14:paraId="42E63CAC" w14:textId="3CBF4B35">
            <w:pPr>
              <w:jc w:val="center"/>
            </w:pPr>
            <w:r w:rsidRPr="00AC4814">
              <w:rPr>
                <w:lang w:val="en-US"/>
              </w:rPr>
              <w:t>-0,295</w:t>
            </w:r>
          </w:p>
        </w:tc>
        <w:tc>
          <w:tcPr>
            <w:tcW w:w="844" w:type="dxa"/>
          </w:tcPr>
          <w:p w:rsidRPr="00AC4814" w:rsidR="00252208" w:rsidP="00252208" w:rsidRDefault="00252208" w14:paraId="15B25B18" w14:textId="694B4CA6">
            <w:pPr>
              <w:jc w:val="center"/>
            </w:pPr>
            <w:r w:rsidRPr="00AC4814">
              <w:rPr>
                <w:lang w:val="en-US"/>
              </w:rPr>
              <w:t>-0,080</w:t>
            </w:r>
          </w:p>
        </w:tc>
        <w:tc>
          <w:tcPr>
            <w:tcW w:w="845" w:type="dxa"/>
          </w:tcPr>
          <w:p w:rsidRPr="00AC4814" w:rsidR="00252208" w:rsidP="00252208" w:rsidRDefault="00252208" w14:paraId="765D5B91" w14:textId="09C88DAB">
            <w:pPr>
              <w:jc w:val="center"/>
            </w:pPr>
            <w:r w:rsidRPr="00AC4814">
              <w:rPr>
                <w:lang w:val="en-US"/>
              </w:rPr>
              <w:t>0,604</w:t>
            </w:r>
          </w:p>
        </w:tc>
        <w:tc>
          <w:tcPr>
            <w:tcW w:w="845" w:type="dxa"/>
          </w:tcPr>
          <w:p w:rsidRPr="00AC4814" w:rsidR="00252208" w:rsidP="00252208" w:rsidRDefault="00252208" w14:paraId="768EBE30" w14:textId="18E3676A">
            <w:pPr>
              <w:jc w:val="center"/>
            </w:pPr>
            <w:r w:rsidRPr="00AC4814">
              <w:rPr>
                <w:lang w:val="en-US"/>
              </w:rPr>
              <w:t>0,044</w:t>
            </w:r>
          </w:p>
        </w:tc>
        <w:tc>
          <w:tcPr>
            <w:tcW w:w="845" w:type="dxa"/>
          </w:tcPr>
          <w:p w:rsidRPr="00AC4814" w:rsidR="00252208" w:rsidP="00252208" w:rsidRDefault="00252208" w14:paraId="5D2322A9" w14:textId="79C80F86">
            <w:pPr>
              <w:jc w:val="center"/>
            </w:pPr>
            <w:r w:rsidRPr="00AC4814">
              <w:rPr>
                <w:lang w:val="en-US"/>
              </w:rPr>
              <w:t>0,150</w:t>
            </w:r>
          </w:p>
        </w:tc>
        <w:tc>
          <w:tcPr>
            <w:tcW w:w="844" w:type="dxa"/>
          </w:tcPr>
          <w:p w:rsidRPr="00AC4814" w:rsidR="00252208" w:rsidP="00252208" w:rsidRDefault="00252208" w14:paraId="27F5848A" w14:textId="62D2E984">
            <w:pPr>
              <w:jc w:val="center"/>
            </w:pPr>
            <w:r w:rsidRPr="00AC4814">
              <w:rPr>
                <w:lang w:val="en-US"/>
              </w:rPr>
              <w:t>0,043</w:t>
            </w:r>
          </w:p>
        </w:tc>
        <w:tc>
          <w:tcPr>
            <w:tcW w:w="845" w:type="dxa"/>
          </w:tcPr>
          <w:p w:rsidRPr="00AC4814" w:rsidR="00252208" w:rsidP="00252208" w:rsidRDefault="00252208" w14:paraId="10EA5F21" w14:textId="76FED813">
            <w:pPr>
              <w:jc w:val="center"/>
            </w:pPr>
            <w:r w:rsidRPr="00AC4814">
              <w:rPr>
                <w:lang w:val="en-US"/>
              </w:rPr>
              <w:t>0,657</w:t>
            </w:r>
          </w:p>
        </w:tc>
        <w:tc>
          <w:tcPr>
            <w:tcW w:w="845" w:type="dxa"/>
          </w:tcPr>
          <w:p w:rsidRPr="00AC4814" w:rsidR="00252208" w:rsidP="00252208" w:rsidRDefault="00252208" w14:paraId="0A5022EC" w14:textId="01CF9638">
            <w:pPr>
              <w:jc w:val="center"/>
            </w:pPr>
            <w:r w:rsidRPr="00AC4814">
              <w:rPr>
                <w:lang w:val="en-US"/>
              </w:rPr>
              <w:t>0,627</w:t>
            </w:r>
          </w:p>
        </w:tc>
        <w:tc>
          <w:tcPr>
            <w:tcW w:w="845" w:type="dxa"/>
            <w:shd w:fill="FFC000"/>
          </w:tcPr>
          <w:p w:rsidRPr="00AC4814" w:rsidR="00252208" w:rsidP="00252208" w:rsidRDefault="00252208" w14:paraId="3F587879" w14:textId="42DA40BE">
            <w:pPr>
              <w:jc w:val="center"/>
            </w:pPr>
            <w:r w:rsidRPr="00AC4814">
              <w:rPr>
                <w:lang w:val="en-US"/>
                <w:u w:val="dotted"/>
              </w:rPr>
              <w:t>-3</w:t>
            </w:r>
          </w:p>
        </w:tc>
      </w:tr>
      <w:tr xmlns:w14="http://schemas.microsoft.com/office/word/2010/wordml" w:rsidR="008C5959" w:rsidTr="008C5959" w14:paraId="20DEFCC6" w14:textId="77777777">
        <w:tc>
          <w:tcPr>
            <w:tcW w:w="800" w:type="dxa"/>
            <w:vAlign w:val="center"/>
          </w:tcPr>
          <w:p w:rsidRPr="00AC4814" w:rsidR="00252208" w:rsidP="00252208" w:rsidRDefault="00252208" w14:paraId="0F488218" w14:textId="53D77345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6BB382D2" w14:textId="0B6DF523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44" w:type="dxa"/>
          </w:tcPr>
          <w:p w:rsidRPr="00AC4814" w:rsidR="00252208" w:rsidP="00252208" w:rsidRDefault="00252208" w14:paraId="60AEA3A7" w14:textId="224AF291">
            <w:pPr>
              <w:jc w:val="center"/>
            </w:pPr>
            <w:r w:rsidRPr="00AC4814">
              <w:rPr>
                <w:lang w:val="en-US"/>
              </w:rPr>
              <w:t>0,169</w:t>
            </w:r>
          </w:p>
        </w:tc>
        <w:tc>
          <w:tcPr>
            <w:tcW w:w="845" w:type="dxa"/>
          </w:tcPr>
          <w:p w:rsidRPr="00AC4814" w:rsidR="00252208" w:rsidP="00252208" w:rsidRDefault="00252208" w14:paraId="26C93721" w14:textId="664D3517">
            <w:pPr>
              <w:jc w:val="center"/>
            </w:pPr>
            <w:r w:rsidRPr="00AC4814">
              <w:rPr>
                <w:lang w:val="en-US"/>
              </w:rPr>
              <w:t>0,031</w:t>
            </w:r>
          </w:p>
        </w:tc>
        <w:tc>
          <w:tcPr>
            <w:tcW w:w="845" w:type="dxa"/>
          </w:tcPr>
          <w:p w:rsidRPr="00AC4814" w:rsidR="00252208" w:rsidP="00252208" w:rsidRDefault="00252208" w14:paraId="1054B153" w14:textId="3DBED285">
            <w:pPr>
              <w:jc w:val="center"/>
            </w:pPr>
            <w:r w:rsidRPr="00AC4814">
              <w:rPr>
                <w:lang w:val="en-US"/>
              </w:rPr>
              <w:t>0,069</w:t>
            </w:r>
          </w:p>
        </w:tc>
        <w:tc>
          <w:tcPr>
            <w:tcW w:w="844" w:type="dxa"/>
          </w:tcPr>
          <w:p w:rsidRPr="00AC4814" w:rsidR="00252208" w:rsidP="00252208" w:rsidRDefault="00252208" w14:paraId="1C2389CE" w14:textId="5CCAA2BD">
            <w:pPr>
              <w:jc w:val="center"/>
            </w:pPr>
            <w:r w:rsidRPr="00AC4814">
              <w:rPr>
                <w:lang w:val="en-US"/>
              </w:rPr>
              <w:t>-0,106</w:t>
            </w:r>
          </w:p>
        </w:tc>
        <w:tc>
          <w:tcPr>
            <w:tcW w:w="845" w:type="dxa"/>
          </w:tcPr>
          <w:p w:rsidRPr="00AC4814" w:rsidR="00252208" w:rsidP="00252208" w:rsidRDefault="00252208" w14:paraId="1A6A76B6" w14:textId="68C328FF">
            <w:pPr>
              <w:jc w:val="center"/>
            </w:pPr>
            <w:r w:rsidRPr="00AC4814">
              <w:rPr>
                <w:lang w:val="en-US"/>
              </w:rPr>
              <w:t>-0,239</w:t>
            </w:r>
          </w:p>
        </w:tc>
        <w:tc>
          <w:tcPr>
            <w:tcW w:w="845" w:type="dxa"/>
          </w:tcPr>
          <w:p w:rsidRPr="00AC4814" w:rsidR="00252208" w:rsidP="00252208" w:rsidRDefault="00252208" w14:paraId="0158D38D" w14:textId="42C7E436">
            <w:pPr>
              <w:jc w:val="center"/>
            </w:pPr>
            <w:r w:rsidRPr="00AC4814">
              <w:rPr>
                <w:lang w:val="en-US"/>
              </w:rPr>
              <w:t>0,039</w:t>
            </w:r>
          </w:p>
        </w:tc>
        <w:tc>
          <w:tcPr>
            <w:tcW w:w="845" w:type="dxa"/>
          </w:tcPr>
          <w:p w:rsidRPr="00AC4814" w:rsidR="00252208" w:rsidP="00252208" w:rsidRDefault="00252208" w14:paraId="47B87AE0" w14:textId="2B8C6DC4">
            <w:pPr>
              <w:jc w:val="center"/>
            </w:pPr>
            <w:r w:rsidRPr="00AC4814">
              <w:rPr>
                <w:lang w:val="en-US"/>
              </w:rPr>
              <w:t>0,276</w:t>
            </w:r>
          </w:p>
        </w:tc>
        <w:tc>
          <w:tcPr>
            <w:tcW w:w="844" w:type="dxa"/>
          </w:tcPr>
          <w:p w:rsidRPr="00AC4814" w:rsidR="00252208" w:rsidP="00252208" w:rsidRDefault="00252208" w14:paraId="0B4EB520" w14:textId="699F3AD4">
            <w:pPr>
              <w:jc w:val="center"/>
            </w:pPr>
            <w:r w:rsidRPr="00AC4814">
              <w:rPr>
                <w:lang w:val="en-US"/>
              </w:rPr>
              <w:t>0,206</w:t>
            </w:r>
          </w:p>
        </w:tc>
        <w:tc>
          <w:tcPr>
            <w:tcW w:w="845" w:type="dxa"/>
          </w:tcPr>
          <w:p w:rsidRPr="00AC4814" w:rsidR="00252208" w:rsidP="00252208" w:rsidRDefault="00252208" w14:paraId="65875215" w14:textId="5E5F7431">
            <w:pPr>
              <w:jc w:val="center"/>
            </w:pPr>
            <w:r w:rsidRPr="00AC4814">
              <w:rPr>
                <w:lang w:val="en-US"/>
              </w:rPr>
              <w:t>0,471</w:t>
            </w:r>
          </w:p>
        </w:tc>
        <w:tc>
          <w:tcPr>
            <w:tcW w:w="845" w:type="dxa"/>
          </w:tcPr>
          <w:p w:rsidRPr="00AC4814" w:rsidR="00252208" w:rsidP="00252208" w:rsidRDefault="00252208" w14:paraId="1364D815" w14:textId="0F87F88B">
            <w:pPr>
              <w:jc w:val="center"/>
            </w:pPr>
            <w:r w:rsidRPr="00AC4814">
              <w:rPr>
                <w:lang w:val="en-US"/>
              </w:rPr>
              <w:t>-0,143</w:t>
            </w:r>
          </w:p>
        </w:tc>
        <w:tc>
          <w:tcPr>
            <w:tcW w:w="845" w:type="dxa"/>
            <w:shd w:fill="FFC000"/>
          </w:tcPr>
          <w:p w:rsidRPr="00AC4814" w:rsidR="00252208" w:rsidP="00252208" w:rsidRDefault="00252208" w14:paraId="1EC2590D" w14:textId="7C771D3E">
            <w:pPr>
              <w:jc w:val="center"/>
            </w:pPr>
            <w:r w:rsidRPr="00AC4814">
              <w:rPr>
                <w:lang w:val="en-US"/>
                <w:u w:val="dotted"/>
              </w:rPr>
              <w:t>-1,07</w:t>
            </w:r>
          </w:p>
        </w:tc>
      </w:tr>
      <w:tr xmlns:w14="http://schemas.microsoft.com/office/word/2010/wordml" w:rsidR="008C5959" w:rsidTr="008C5959" w14:paraId="6A023897" w14:textId="77777777">
        <w:tc>
          <w:tcPr>
            <w:tcW w:w="800" w:type="dxa"/>
            <w:vAlign w:val="center"/>
          </w:tcPr>
          <w:p w:rsidRPr="00AC4814" w:rsidR="00252208" w:rsidP="00252208" w:rsidRDefault="00252208" w14:paraId="5A84A23F" w14:textId="1D6BD651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2D51324A" w14:textId="4D09AE74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44" w:type="dxa"/>
          </w:tcPr>
          <w:p w:rsidRPr="00AC4814" w:rsidR="00252208" w:rsidP="00252208" w:rsidRDefault="00252208" w14:paraId="1F030DD6" w14:textId="28EA21A9">
            <w:pPr>
              <w:jc w:val="center"/>
            </w:pPr>
            <w:r w:rsidRPr="00AC4814">
              <w:rPr>
                <w:lang w:val="en-US"/>
              </w:rPr>
              <w:t>-0,181</w:t>
            </w:r>
          </w:p>
        </w:tc>
        <w:tc>
          <w:tcPr>
            <w:tcW w:w="845" w:type="dxa"/>
          </w:tcPr>
          <w:p w:rsidRPr="00AC4814" w:rsidR="00252208" w:rsidP="00252208" w:rsidRDefault="00252208" w14:paraId="5336931F" w14:textId="36E80A1D">
            <w:pPr>
              <w:jc w:val="center"/>
            </w:pPr>
            <w:r w:rsidRPr="00AC4814">
              <w:rPr>
                <w:lang w:val="en-US"/>
              </w:rPr>
              <w:t>0,108</w:t>
            </w:r>
          </w:p>
        </w:tc>
        <w:tc>
          <w:tcPr>
            <w:tcW w:w="845" w:type="dxa"/>
          </w:tcPr>
          <w:p w:rsidRPr="00AC4814" w:rsidR="00252208" w:rsidP="00252208" w:rsidRDefault="00252208" w14:paraId="6FB6F7EE" w14:textId="5F91B5F5">
            <w:pPr>
              <w:jc w:val="center"/>
            </w:pPr>
            <w:r w:rsidRPr="00AC4814">
              <w:rPr>
                <w:lang w:val="en-US"/>
              </w:rPr>
              <w:t>0,347</w:t>
            </w:r>
          </w:p>
        </w:tc>
        <w:tc>
          <w:tcPr>
            <w:tcW w:w="844" w:type="dxa"/>
          </w:tcPr>
          <w:p w:rsidRPr="00AC4814" w:rsidR="00252208" w:rsidP="00252208" w:rsidRDefault="00252208" w14:paraId="59526656" w14:textId="03706547">
            <w:pPr>
              <w:jc w:val="center"/>
            </w:pPr>
            <w:r w:rsidRPr="00AC4814">
              <w:rPr>
                <w:lang w:val="en-US"/>
              </w:rPr>
              <w:t>-0,078</w:t>
            </w:r>
          </w:p>
        </w:tc>
        <w:tc>
          <w:tcPr>
            <w:tcW w:w="845" w:type="dxa"/>
          </w:tcPr>
          <w:p w:rsidRPr="00AC4814" w:rsidR="00252208" w:rsidP="00252208" w:rsidRDefault="00252208" w14:paraId="492CDB44" w14:textId="6FEAAC27">
            <w:pPr>
              <w:jc w:val="center"/>
            </w:pPr>
            <w:r w:rsidRPr="00AC4814">
              <w:rPr>
                <w:lang w:val="en-US"/>
              </w:rPr>
              <w:t>0,143</w:t>
            </w:r>
          </w:p>
        </w:tc>
        <w:tc>
          <w:tcPr>
            <w:tcW w:w="845" w:type="dxa"/>
          </w:tcPr>
          <w:p w:rsidRPr="00AC4814" w:rsidR="00252208" w:rsidP="00252208" w:rsidRDefault="00252208" w14:paraId="58E49A5D" w14:textId="2FE1E20A">
            <w:pPr>
              <w:jc w:val="center"/>
            </w:pPr>
            <w:r w:rsidRPr="00AC4814">
              <w:rPr>
                <w:lang w:val="en-US"/>
              </w:rPr>
              <w:t>0,698</w:t>
            </w:r>
          </w:p>
        </w:tc>
        <w:tc>
          <w:tcPr>
            <w:tcW w:w="845" w:type="dxa"/>
          </w:tcPr>
          <w:p w:rsidRPr="00AC4814" w:rsidR="00252208" w:rsidP="00252208" w:rsidRDefault="00252208" w14:paraId="5502D9BF" w14:textId="06954A9D">
            <w:pPr>
              <w:jc w:val="center"/>
            </w:pPr>
            <w:r w:rsidRPr="00AC4814">
              <w:rPr>
                <w:lang w:val="en-US"/>
              </w:rPr>
              <w:t>-0,150</w:t>
            </w:r>
          </w:p>
        </w:tc>
        <w:tc>
          <w:tcPr>
            <w:tcW w:w="844" w:type="dxa"/>
          </w:tcPr>
          <w:p w:rsidRPr="00AC4814" w:rsidR="00252208" w:rsidP="00252208" w:rsidRDefault="00252208" w14:paraId="696846CE" w14:textId="6FD5C9BC">
            <w:pPr>
              <w:jc w:val="center"/>
            </w:pPr>
            <w:r w:rsidRPr="00AC4814">
              <w:rPr>
                <w:lang w:val="en-US"/>
              </w:rPr>
              <w:t>0,439</w:t>
            </w:r>
          </w:p>
        </w:tc>
        <w:tc>
          <w:tcPr>
            <w:tcW w:w="845" w:type="dxa"/>
          </w:tcPr>
          <w:p w:rsidRPr="00AC4814" w:rsidR="00252208" w:rsidP="00252208" w:rsidRDefault="00252208" w14:paraId="6071458B" w14:textId="2F13C1BC">
            <w:pPr>
              <w:jc w:val="center"/>
            </w:pPr>
            <w:r w:rsidRPr="00AC4814">
              <w:rPr>
                <w:lang w:val="en-US"/>
              </w:rPr>
              <w:t>-0,079</w:t>
            </w:r>
          </w:p>
        </w:tc>
        <w:tc>
          <w:tcPr>
            <w:tcW w:w="845" w:type="dxa"/>
          </w:tcPr>
          <w:p w:rsidRPr="00AC4814" w:rsidR="00252208" w:rsidP="00252208" w:rsidRDefault="00252208" w14:paraId="7485D73C" w14:textId="1B4442BC">
            <w:pPr>
              <w:jc w:val="center"/>
            </w:pPr>
            <w:r w:rsidRPr="00AC4814">
              <w:rPr>
                <w:lang w:val="en-US"/>
              </w:rPr>
              <w:t>0,146</w:t>
            </w:r>
          </w:p>
        </w:tc>
        <w:tc>
          <w:tcPr>
            <w:tcW w:w="845" w:type="dxa"/>
          </w:tcPr>
          <w:p w:rsidRPr="00AC4814" w:rsidR="00252208" w:rsidP="00252208" w:rsidRDefault="00252208" w14:paraId="4D9F0EA9" w14:textId="0EFB4F02">
            <w:pPr>
              <w:jc w:val="center"/>
            </w:pPr>
            <w:r w:rsidRPr="00AC4814">
              <w:rPr>
                <w:lang w:val="en-US"/>
              </w:rPr>
              <w:t>11,6</w:t>
            </w:r>
          </w:p>
        </w:tc>
      </w:tr>
      <w:tr xmlns:w14="http://schemas.microsoft.com/office/word/2010/wordml" w:rsidR="008C5959" w:rsidTr="008C5959" w14:paraId="270937E4" w14:textId="77777777">
        <w:tc>
          <w:tcPr>
            <w:tcW w:w="800" w:type="dxa"/>
            <w:vAlign w:val="center"/>
          </w:tcPr>
          <w:p w:rsidRPr="00AC4814" w:rsidR="00252208" w:rsidP="00252208" w:rsidRDefault="00252208" w14:paraId="0642F435" w14:textId="08447BEB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676" w:type="dxa"/>
            <w:vAlign w:val="center"/>
          </w:tcPr>
          <w:p w:rsidRPr="00AC4814" w:rsidR="00252208" w:rsidP="00252208" w:rsidRDefault="00252208" w14:paraId="519F570A" w14:textId="46529CEB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44" w:type="dxa"/>
          </w:tcPr>
          <w:p w:rsidRPr="00AC4814" w:rsidR="00252208" w:rsidP="00252208" w:rsidRDefault="00252208" w14:paraId="68DB06E7" w14:textId="4AC1990A">
            <w:pPr>
              <w:jc w:val="center"/>
            </w:pPr>
            <w:r w:rsidRPr="00AC4814">
              <w:rPr>
                <w:lang w:val="en-US"/>
              </w:rPr>
              <w:t>0,456</w:t>
            </w:r>
          </w:p>
        </w:tc>
        <w:tc>
          <w:tcPr>
            <w:tcW w:w="845" w:type="dxa"/>
          </w:tcPr>
          <w:p w:rsidRPr="00AC4814" w:rsidR="00252208" w:rsidP="00252208" w:rsidRDefault="00252208" w14:paraId="35A4B7D1" w14:textId="572B2D82">
            <w:pPr>
              <w:jc w:val="center"/>
            </w:pPr>
            <w:r w:rsidRPr="00AC4814">
              <w:rPr>
                <w:lang w:val="en-US"/>
              </w:rPr>
              <w:t>-0,111</w:t>
            </w:r>
          </w:p>
        </w:tc>
        <w:tc>
          <w:tcPr>
            <w:tcW w:w="845" w:type="dxa"/>
          </w:tcPr>
          <w:p w:rsidRPr="00AC4814" w:rsidR="00252208" w:rsidP="00252208" w:rsidRDefault="00252208" w14:paraId="0B2C95FC" w14:textId="27C21385">
            <w:pPr>
              <w:jc w:val="center"/>
            </w:pPr>
            <w:r w:rsidRPr="00AC4814">
              <w:rPr>
                <w:lang w:val="en-US"/>
              </w:rPr>
              <w:t>0,369</w:t>
            </w:r>
          </w:p>
        </w:tc>
        <w:tc>
          <w:tcPr>
            <w:tcW w:w="844" w:type="dxa"/>
          </w:tcPr>
          <w:p w:rsidRPr="00AC4814" w:rsidR="00252208" w:rsidP="00252208" w:rsidRDefault="00252208" w14:paraId="48829BD8" w14:textId="7CE307EE">
            <w:pPr>
              <w:jc w:val="center"/>
            </w:pPr>
            <w:r w:rsidRPr="00AC4814">
              <w:rPr>
                <w:lang w:val="en-US"/>
              </w:rPr>
              <w:t>0,286</w:t>
            </w:r>
          </w:p>
        </w:tc>
        <w:tc>
          <w:tcPr>
            <w:tcW w:w="845" w:type="dxa"/>
          </w:tcPr>
          <w:p w:rsidRPr="00AC4814" w:rsidR="00252208" w:rsidP="00252208" w:rsidRDefault="00252208" w14:paraId="55A18941" w14:textId="1595EDE0">
            <w:pPr>
              <w:jc w:val="center"/>
            </w:pPr>
            <w:r w:rsidRPr="00AC4814">
              <w:rPr>
                <w:lang w:val="en-US"/>
              </w:rPr>
              <w:t>0,156</w:t>
            </w:r>
          </w:p>
        </w:tc>
        <w:tc>
          <w:tcPr>
            <w:tcW w:w="845" w:type="dxa"/>
          </w:tcPr>
          <w:p w:rsidRPr="00AC4814" w:rsidR="00252208" w:rsidP="00252208" w:rsidRDefault="00252208" w14:paraId="311B7003" w14:textId="4E1AAD7F">
            <w:pPr>
              <w:jc w:val="center"/>
            </w:pPr>
            <w:r w:rsidRPr="00AC4814">
              <w:rPr>
                <w:lang w:val="en-US"/>
              </w:rPr>
              <w:t>-0,114</w:t>
            </w:r>
          </w:p>
        </w:tc>
        <w:tc>
          <w:tcPr>
            <w:tcW w:w="845" w:type="dxa"/>
          </w:tcPr>
          <w:p w:rsidRPr="00AC4814" w:rsidR="00252208" w:rsidP="00252208" w:rsidRDefault="00252208" w14:paraId="04A4DE10" w14:textId="4AB7E4E5">
            <w:pPr>
              <w:jc w:val="center"/>
            </w:pPr>
            <w:r w:rsidRPr="00AC4814">
              <w:rPr>
                <w:lang w:val="en-US"/>
              </w:rPr>
              <w:t>-0,107</w:t>
            </w:r>
          </w:p>
        </w:tc>
        <w:tc>
          <w:tcPr>
            <w:tcW w:w="844" w:type="dxa"/>
          </w:tcPr>
          <w:p w:rsidRPr="00AC4814" w:rsidR="00252208" w:rsidP="00252208" w:rsidRDefault="00252208" w14:paraId="43E7BD6A" w14:textId="05936438">
            <w:pPr>
              <w:jc w:val="center"/>
            </w:pPr>
            <w:r w:rsidRPr="00AC4814">
              <w:rPr>
                <w:lang w:val="en-US"/>
              </w:rPr>
              <w:t>0,691</w:t>
            </w:r>
          </w:p>
        </w:tc>
        <w:tc>
          <w:tcPr>
            <w:tcW w:w="845" w:type="dxa"/>
          </w:tcPr>
          <w:p w:rsidRPr="00AC4814" w:rsidR="00252208" w:rsidP="00252208" w:rsidRDefault="00252208" w14:paraId="2C5A6ECA" w14:textId="61EC9C07">
            <w:pPr>
              <w:jc w:val="center"/>
            </w:pPr>
            <w:r w:rsidRPr="00AC4814">
              <w:rPr>
                <w:lang w:val="en-US"/>
              </w:rPr>
              <w:t>0,222</w:t>
            </w:r>
          </w:p>
        </w:tc>
        <w:tc>
          <w:tcPr>
            <w:tcW w:w="845" w:type="dxa"/>
          </w:tcPr>
          <w:p w:rsidRPr="00AC4814" w:rsidR="00252208" w:rsidP="00252208" w:rsidRDefault="00252208" w14:paraId="245908B6" w14:textId="76A8D1FA">
            <w:pPr>
              <w:jc w:val="center"/>
            </w:pPr>
            <w:r w:rsidRPr="00AC4814">
              <w:rPr>
                <w:lang w:val="en-US"/>
              </w:rPr>
              <w:t>0,064</w:t>
            </w:r>
          </w:p>
        </w:tc>
        <w:tc>
          <w:tcPr>
            <w:tcW w:w="845" w:type="dxa"/>
            <w:shd w:fill="FFC000"/>
          </w:tcPr>
          <w:p w:rsidRPr="00AC4814" w:rsidR="00252208" w:rsidP="00252208" w:rsidRDefault="00252208" w14:paraId="06AFF2FB" w14:textId="1CF2B23A">
            <w:pPr>
              <w:jc w:val="center"/>
            </w:pPr>
            <w:r w:rsidRPr="00AC4814">
              <w:rPr>
                <w:lang w:val="en-US"/>
                <w:u w:val="dotted"/>
              </w:rPr>
              <w:t>9,57</w:t>
            </w:r>
          </w:p>
        </w:tc>
      </w:tr>
    </w:tbl>
    <w:p xmlns:w14="http://schemas.microsoft.com/office/word/2010/wordml" w:rsidR="00F33BAA" w:rsidP="00F33BAA" w:rsidRDefault="00F33BAA" w14:paraId="437C2355" w14:textId="77777777">
      <w:pPr>
        <w:jc w:val="center"/>
        <w:rPr>
          <w:lang w:val="en-US"/>
        </w:rPr>
      </w:pPr>
    </w:p>
    <w:tbl>
      <w:tblPr>
        <w:tblStyle w:val="a3"/>
        <w:tblW w:w="10768" w:type="dxa"/>
        <w:tblLayout w:type="fixed"/>
        <w:tblLook w:val="04a0"/>
      </w:tblPr>
      <w:tblGrid>
        <w:gridCol w:w="846"/>
        <w:gridCol w:w="709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8"/>
      </w:tblGrid>
      <w:tr xmlns:w14="http://schemas.microsoft.com/office/word/2010/wordml" w:rsidR="00F33BAA" w:rsidTr="008C5959" w14:paraId="19B8759F" w14:textId="77777777">
        <w:tc>
          <w:tcPr>
            <w:tcW w:w="846" w:type="dxa"/>
            <w:vMerge w:val="restart"/>
            <w:shd w:val="clear" w:color="auto" w:fill="D9E2F3" w:themeFill="accent1" w:themeFillTint="33"/>
          </w:tcPr>
          <w:p w:rsidR="00F33BAA" w:rsidP="00594922" w:rsidRDefault="00F33BAA" w14:paraId="23F6E863" w14:textId="77777777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709" w:type="dxa"/>
            <w:vMerge w:val="restart"/>
            <w:shd w:val="clear" w:color="auto" w:fill="D9E2F3" w:themeFill="accent1" w:themeFillTint="33"/>
          </w:tcPr>
          <w:p w:rsidR="00F33BAA" w:rsidP="00594922" w:rsidRDefault="00F33BAA" w14:paraId="523DE2AD" w14:textId="77777777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13" w:type="dxa"/>
            <w:gridSpan w:val="11"/>
            <w:shd w:val="clear" w:color="auto" w:fill="D9E2F3" w:themeFill="accent1" w:themeFillTint="33"/>
          </w:tcPr>
          <w:p w:rsidRPr="002D302F" w:rsidR="00F33BAA" w:rsidP="00594922" w:rsidRDefault="00F33BAA" w14:paraId="2B2DDE5E" w14:textId="6A43CC8F">
            <w:pPr>
              <w:jc w:val="center"/>
              <w:rPr>
                <w:lang w:val="en-US"/>
              </w:rPr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4B210D" w:rsidTr="008C5959" w14:paraId="77E43088" w14:textId="77777777">
        <w:tc>
          <w:tcPr>
            <w:tcW w:w="846" w:type="dxa"/>
            <w:vMerge/>
            <w:shd w:val="clear" w:color="auto" w:fill="D9E2F3" w:themeFill="accent1" w:themeFillTint="33"/>
          </w:tcPr>
          <w:p w:rsidR="00F33BAA" w:rsidP="00594922" w:rsidRDefault="00F33BAA" w14:paraId="54851473" w14:textId="77777777">
            <w:pPr>
              <w:jc w:val="center"/>
            </w:pPr>
          </w:p>
        </w:tc>
        <w:tc>
          <w:tcPr>
            <w:tcW w:w="709" w:type="dxa"/>
            <w:vMerge/>
            <w:shd w:val="clear" w:color="auto" w:fill="D9E2F3" w:themeFill="accent1" w:themeFillTint="33"/>
          </w:tcPr>
          <w:p w:rsidR="00F33BAA" w:rsidP="00594922" w:rsidRDefault="00F33BAA" w14:paraId="106E68C1" w14:textId="77777777">
            <w:pPr>
              <w:jc w:val="center"/>
            </w:pP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76B579F2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2B141DD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3DC9B4B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7E26DB1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33B02945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082C1828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1EA77313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18F670C1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:rsidRPr="00BA3DA0" w:rsidR="00F33BAA" w:rsidP="00594922" w:rsidRDefault="00F33BAA" w14:paraId="41504F37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40FBC62D" w14:textId="777777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:rsidRPr="00BA3DA0" w:rsidR="00F33BAA" w:rsidP="00594922" w:rsidRDefault="00F33BAA" w14:paraId="15EE73FB" w14:textId="77777777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xmlns:w14="http://schemas.microsoft.com/office/word/2010/wordml" w:rsidRPr="00AC4814" w:rsidR="00F33BAA" w:rsidTr="008C5959" w14:paraId="5D331E8F" w14:textId="77777777">
        <w:tc>
          <w:tcPr>
            <w:tcW w:w="846" w:type="dxa"/>
            <w:vAlign w:val="center"/>
          </w:tcPr>
          <w:p w:rsidRPr="00AC4814" w:rsidR="00F33BAA" w:rsidP="00594922" w:rsidRDefault="00F33BAA" w14:paraId="0826D522" w14:textId="255A41AA">
            <w:pPr>
              <w:jc w:val="center"/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097337" w14:paraId="54CB396A" w14:textId="1295EC7B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37" w:type="dxa"/>
          </w:tcPr>
          <w:p w:rsidRPr="00AC4814" w:rsidR="00F33BAA" w:rsidP="00594922" w:rsidRDefault="00F33BAA" w14:paraId="13667CF7" w14:textId="38D3FA51">
            <w:pPr>
              <w:jc w:val="center"/>
            </w:pPr>
            <w:r w:rsidRPr="00AC4814">
              <w:rPr>
                <w:lang w:val="en-US"/>
              </w:rPr>
              <w:t>10,90</w:t>
            </w:r>
          </w:p>
        </w:tc>
        <w:tc>
          <w:tcPr>
            <w:tcW w:w="838" w:type="dxa"/>
          </w:tcPr>
          <w:p w:rsidRPr="00AC4814" w:rsidR="00F33BAA" w:rsidP="00594922" w:rsidRDefault="00F33BAA" w14:paraId="5DD4C0F5" w14:textId="4E49C366">
            <w:pPr>
              <w:jc w:val="center"/>
            </w:pPr>
            <w:r w:rsidRPr="00AC4814">
              <w:rPr>
                <w:lang w:val="en-US"/>
              </w:rPr>
              <w:t>-1,37</w:t>
            </w:r>
          </w:p>
        </w:tc>
        <w:tc>
          <w:tcPr>
            <w:tcW w:w="837" w:type="dxa"/>
          </w:tcPr>
          <w:p w:rsidRPr="00AC4814" w:rsidR="00F33BAA" w:rsidP="00594922" w:rsidRDefault="00F33BAA" w14:paraId="45FB5DCE" w14:textId="0BA7F41E">
            <w:pPr>
              <w:jc w:val="center"/>
            </w:pPr>
            <w:r w:rsidRPr="00AC4814">
              <w:rPr>
                <w:lang w:val="en-US"/>
              </w:rPr>
              <w:t>10,50</w:t>
            </w:r>
          </w:p>
        </w:tc>
        <w:tc>
          <w:tcPr>
            <w:tcW w:w="838" w:type="dxa"/>
          </w:tcPr>
          <w:p w:rsidRPr="00AC4814" w:rsidR="00F33BAA" w:rsidP="00594922" w:rsidRDefault="00F33BAA" w14:paraId="574A89C4" w14:textId="2F10FAD3">
            <w:pPr>
              <w:jc w:val="center"/>
            </w:pPr>
            <w:r w:rsidRPr="00AC4814">
              <w:rPr>
                <w:lang w:val="en-US"/>
              </w:rPr>
              <w:t>6,52</w:t>
            </w:r>
          </w:p>
        </w:tc>
        <w:tc>
          <w:tcPr>
            <w:tcW w:w="837" w:type="dxa"/>
          </w:tcPr>
          <w:p w:rsidRPr="00AC4814" w:rsidR="00F33BAA" w:rsidP="00594922" w:rsidRDefault="00F33BAA" w14:paraId="61940D8D" w14:textId="16345E80">
            <w:pPr>
              <w:jc w:val="center"/>
            </w:pPr>
            <w:r w:rsidRPr="00AC4814">
              <w:rPr>
                <w:lang w:val="en-US"/>
              </w:rPr>
              <w:t>7,45</w:t>
            </w:r>
          </w:p>
        </w:tc>
        <w:tc>
          <w:tcPr>
            <w:tcW w:w="838" w:type="dxa"/>
          </w:tcPr>
          <w:p w:rsidRPr="00AC4814" w:rsidR="00F33BAA" w:rsidP="00594922" w:rsidRDefault="00F33BAA" w14:paraId="07D8C2E7" w14:textId="6E9C31DD">
            <w:pPr>
              <w:jc w:val="center"/>
            </w:pPr>
            <w:r w:rsidRPr="00AC4814">
              <w:rPr>
                <w:lang w:val="en-US"/>
              </w:rPr>
              <w:t>-4,16</w:t>
            </w:r>
          </w:p>
        </w:tc>
        <w:tc>
          <w:tcPr>
            <w:tcW w:w="837" w:type="dxa"/>
          </w:tcPr>
          <w:p w:rsidRPr="00AC4814" w:rsidR="00F33BAA" w:rsidP="00594922" w:rsidRDefault="00F33BAA" w14:paraId="21B9C1E1" w14:textId="0B7FE806">
            <w:pPr>
              <w:jc w:val="center"/>
            </w:pPr>
            <w:r w:rsidRPr="00AC4814">
              <w:rPr>
                <w:lang w:val="en-US"/>
              </w:rPr>
              <w:t>8,70</w:t>
            </w:r>
          </w:p>
        </w:tc>
        <w:tc>
          <w:tcPr>
            <w:tcW w:w="838" w:type="dxa"/>
          </w:tcPr>
          <w:p w:rsidRPr="00AC4814" w:rsidR="00F33BAA" w:rsidP="00594922" w:rsidRDefault="00F33BAA" w14:paraId="6E4FA3C9" w14:textId="7FFACD4A">
            <w:pPr>
              <w:jc w:val="center"/>
            </w:pPr>
            <w:r w:rsidRPr="00AC4814">
              <w:rPr>
                <w:lang w:val="en-US"/>
              </w:rPr>
              <w:t>-3,53</w:t>
            </w:r>
          </w:p>
        </w:tc>
        <w:tc>
          <w:tcPr>
            <w:tcW w:w="837" w:type="dxa"/>
          </w:tcPr>
          <w:p w:rsidRPr="00AC4814" w:rsidR="00F33BAA" w:rsidP="00594922" w:rsidRDefault="00F33BAA" w14:paraId="004B4811" w14:textId="1C2E4862">
            <w:pPr>
              <w:jc w:val="center"/>
            </w:pPr>
            <w:r w:rsidRPr="00AC4814">
              <w:rPr>
                <w:lang w:val="en-US"/>
              </w:rPr>
              <w:t>9,96</w:t>
            </w:r>
          </w:p>
        </w:tc>
        <w:tc>
          <w:tcPr>
            <w:tcW w:w="838" w:type="dxa"/>
          </w:tcPr>
          <w:p w:rsidRPr="00AC4814" w:rsidR="00F33BAA" w:rsidP="00594922" w:rsidRDefault="00F33BAA" w14:paraId="631852F8" w14:textId="09EB1C27">
            <w:pPr>
              <w:jc w:val="center"/>
            </w:pPr>
            <w:r w:rsidRPr="00AC4814">
              <w:rPr>
                <w:lang w:val="en-US"/>
              </w:rPr>
              <w:t>4,17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3733E709" w14:textId="263C741E">
            <w:pPr>
              <w:jc w:val="center"/>
            </w:pPr>
            <w:r w:rsidRPr="00AC4814">
              <w:rPr>
                <w:lang w:val="en-US"/>
                <w:u w:val="single"/>
              </w:rPr>
              <w:t>-5,340</w:t>
            </w:r>
          </w:p>
        </w:tc>
      </w:tr>
      <w:tr xmlns:w14="http://schemas.microsoft.com/office/word/2010/wordml" w:rsidRPr="00AC4814" w:rsidR="00F33BAA" w:rsidTr="008C5959" w14:paraId="1F63CD89" w14:textId="77777777">
        <w:tc>
          <w:tcPr>
            <w:tcW w:w="846" w:type="dxa"/>
            <w:vAlign w:val="center"/>
          </w:tcPr>
          <w:p w:rsidRPr="00AC4814" w:rsidR="00F33BAA" w:rsidP="00594922" w:rsidRDefault="00F33BAA" w14:paraId="0D282912" w14:textId="77777777">
            <w:pPr>
              <w:jc w:val="center"/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58BC5833" w14:textId="77777777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37" w:type="dxa"/>
          </w:tcPr>
          <w:p w:rsidRPr="00AC4814" w:rsidR="00F33BAA" w:rsidP="00594922" w:rsidRDefault="00F33BAA" w14:paraId="4C90935D" w14:textId="06346336">
            <w:pPr>
              <w:jc w:val="center"/>
            </w:pPr>
            <w:r w:rsidRPr="00AC4814">
              <w:rPr>
                <w:lang w:val="en-US"/>
              </w:rPr>
              <w:t>3,62</w:t>
            </w:r>
          </w:p>
        </w:tc>
        <w:tc>
          <w:tcPr>
            <w:tcW w:w="838" w:type="dxa"/>
          </w:tcPr>
          <w:p w:rsidRPr="00AC4814" w:rsidR="00F33BAA" w:rsidP="00594922" w:rsidRDefault="00F33BAA" w14:paraId="617233C5" w14:textId="6EFC1B47">
            <w:pPr>
              <w:jc w:val="center"/>
            </w:pPr>
            <w:r w:rsidRPr="00AC4814">
              <w:rPr>
                <w:lang w:val="en-US"/>
              </w:rPr>
              <w:t>-2,47</w:t>
            </w:r>
          </w:p>
        </w:tc>
        <w:tc>
          <w:tcPr>
            <w:tcW w:w="837" w:type="dxa"/>
          </w:tcPr>
          <w:p w:rsidRPr="00AC4814" w:rsidR="00F33BAA" w:rsidP="00594922" w:rsidRDefault="00F33BAA" w14:paraId="7538F65D" w14:textId="5DDE522E">
            <w:pPr>
              <w:jc w:val="center"/>
            </w:pPr>
            <w:r w:rsidRPr="00AC4814">
              <w:rPr>
                <w:lang w:val="en-US"/>
              </w:rPr>
              <w:t>0,58</w:t>
            </w:r>
          </w:p>
        </w:tc>
        <w:tc>
          <w:tcPr>
            <w:tcW w:w="838" w:type="dxa"/>
          </w:tcPr>
          <w:p w:rsidRPr="00AC4814" w:rsidR="00F33BAA" w:rsidP="00594922" w:rsidRDefault="00F33BAA" w14:paraId="255039E9" w14:textId="62EB02C8">
            <w:pPr>
              <w:jc w:val="center"/>
            </w:pPr>
            <w:r w:rsidRPr="00AC4814">
              <w:rPr>
                <w:lang w:val="en-US"/>
              </w:rPr>
              <w:t>-3,29</w:t>
            </w:r>
          </w:p>
        </w:tc>
        <w:tc>
          <w:tcPr>
            <w:tcW w:w="837" w:type="dxa"/>
          </w:tcPr>
          <w:p w:rsidRPr="00AC4814" w:rsidR="00F33BAA" w:rsidP="00594922" w:rsidRDefault="00F33BAA" w14:paraId="11CA5752" w14:textId="00F4F1FD">
            <w:pPr>
              <w:jc w:val="center"/>
            </w:pPr>
            <w:r w:rsidRPr="00AC4814">
              <w:rPr>
                <w:lang w:val="en-US"/>
              </w:rPr>
              <w:t>10,16</w:t>
            </w:r>
          </w:p>
        </w:tc>
        <w:tc>
          <w:tcPr>
            <w:tcW w:w="838" w:type="dxa"/>
          </w:tcPr>
          <w:p w:rsidRPr="00AC4814" w:rsidR="00F33BAA" w:rsidP="00594922" w:rsidRDefault="00F33BAA" w14:paraId="1A8496B2" w14:textId="6663DA1E">
            <w:pPr>
              <w:jc w:val="center"/>
            </w:pPr>
            <w:r w:rsidRPr="00AC4814">
              <w:rPr>
                <w:lang w:val="en-US"/>
              </w:rPr>
              <w:t>0,70</w:t>
            </w:r>
          </w:p>
        </w:tc>
        <w:tc>
          <w:tcPr>
            <w:tcW w:w="837" w:type="dxa"/>
          </w:tcPr>
          <w:p w:rsidRPr="00AC4814" w:rsidR="00F33BAA" w:rsidP="00594922" w:rsidRDefault="00F33BAA" w14:paraId="6B95DD17" w14:textId="4825CC14">
            <w:pPr>
              <w:jc w:val="center"/>
            </w:pPr>
            <w:r w:rsidRPr="00AC4814">
              <w:rPr>
                <w:lang w:val="en-US"/>
              </w:rPr>
              <w:t>-6,56</w:t>
            </w:r>
          </w:p>
        </w:tc>
        <w:tc>
          <w:tcPr>
            <w:tcW w:w="838" w:type="dxa"/>
          </w:tcPr>
          <w:p w:rsidRPr="00AC4814" w:rsidR="00F33BAA" w:rsidP="00594922" w:rsidRDefault="00F33BAA" w14:paraId="6F4F9E8F" w14:textId="0C5D3275">
            <w:pPr>
              <w:jc w:val="center"/>
            </w:pPr>
            <w:r w:rsidRPr="00AC4814">
              <w:rPr>
                <w:lang w:val="en-US"/>
              </w:rPr>
              <w:t>-6,37</w:t>
            </w:r>
          </w:p>
        </w:tc>
        <w:tc>
          <w:tcPr>
            <w:tcW w:w="837" w:type="dxa"/>
          </w:tcPr>
          <w:p w:rsidRPr="00AC4814" w:rsidR="00F33BAA" w:rsidP="00594922" w:rsidRDefault="00F33BAA" w14:paraId="5C82C0AB" w14:textId="43061FDB">
            <w:pPr>
              <w:jc w:val="center"/>
            </w:pPr>
            <w:r w:rsidRPr="00AC4814">
              <w:rPr>
                <w:lang w:val="en-US"/>
              </w:rPr>
              <w:t>9,84</w:t>
            </w:r>
          </w:p>
        </w:tc>
        <w:tc>
          <w:tcPr>
            <w:tcW w:w="838" w:type="dxa"/>
          </w:tcPr>
          <w:p w:rsidRPr="00AC4814" w:rsidR="00F33BAA" w:rsidP="00594922" w:rsidRDefault="00F33BAA" w14:paraId="1F264F8B" w14:textId="07BB113F">
            <w:pPr>
              <w:jc w:val="center"/>
            </w:pPr>
            <w:r w:rsidRPr="00AC4814">
              <w:rPr>
                <w:lang w:val="en-US"/>
              </w:rPr>
              <w:t>4,48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1BC63ECC" w14:textId="34C295DE">
            <w:pPr>
              <w:jc w:val="center"/>
            </w:pPr>
            <w:r w:rsidRPr="00AC4814">
              <w:rPr>
                <w:lang w:val="en-US"/>
                <w:u w:val="single"/>
              </w:rPr>
              <w:t>-3,231</w:t>
            </w:r>
          </w:p>
        </w:tc>
      </w:tr>
      <w:tr xmlns:w14="http://schemas.microsoft.com/office/word/2010/wordml" w:rsidRPr="00AC4814" w:rsidR="00F33BAA" w:rsidTr="008C5959" w14:paraId="5389DE4B" w14:textId="77777777">
        <w:tc>
          <w:tcPr>
            <w:tcW w:w="846" w:type="dxa"/>
            <w:vAlign w:val="center"/>
          </w:tcPr>
          <w:p w:rsidRPr="00AC4814" w:rsidR="00F33BAA" w:rsidP="00594922" w:rsidRDefault="00F33BAA" w14:paraId="52D0C7CD" w14:textId="77777777">
            <w:pPr>
              <w:jc w:val="center"/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2E8DE4CE" w14:textId="77777777">
            <w:pPr>
              <w:jc w:val="center"/>
            </w:pPr>
            <w:r w:rsidRPr="00AC4814">
              <w:rPr>
                <w:lang w:val="en-US"/>
              </w:rPr>
              <w:t>10</w:t>
            </w:r>
          </w:p>
        </w:tc>
        <w:tc>
          <w:tcPr>
            <w:tcW w:w="837" w:type="dxa"/>
          </w:tcPr>
          <w:p w:rsidRPr="00AC4814" w:rsidR="00F33BAA" w:rsidP="00594922" w:rsidRDefault="00F33BAA" w14:paraId="148F8ACE" w14:textId="740685CE">
            <w:pPr>
              <w:jc w:val="center"/>
            </w:pPr>
            <w:r w:rsidRPr="00AC4814">
              <w:rPr>
                <w:lang w:val="en-US"/>
              </w:rPr>
              <w:t>-3,30</w:t>
            </w:r>
          </w:p>
        </w:tc>
        <w:tc>
          <w:tcPr>
            <w:tcW w:w="838" w:type="dxa"/>
          </w:tcPr>
          <w:p w:rsidRPr="00AC4814" w:rsidR="00F33BAA" w:rsidP="00594922" w:rsidRDefault="00F33BAA" w14:paraId="61CCBDC0" w14:textId="21568228">
            <w:pPr>
              <w:jc w:val="center"/>
            </w:pPr>
            <w:r w:rsidRPr="00AC4814">
              <w:rPr>
                <w:lang w:val="en-US"/>
              </w:rPr>
              <w:t>-4,51</w:t>
            </w:r>
          </w:p>
        </w:tc>
        <w:tc>
          <w:tcPr>
            <w:tcW w:w="837" w:type="dxa"/>
          </w:tcPr>
          <w:p w:rsidRPr="00AC4814" w:rsidR="00F33BAA" w:rsidP="00594922" w:rsidRDefault="00F33BAA" w14:paraId="06986271" w14:textId="44D88478">
            <w:pPr>
              <w:jc w:val="center"/>
            </w:pPr>
            <w:r w:rsidRPr="00AC4814">
              <w:rPr>
                <w:lang w:val="en-US"/>
              </w:rPr>
              <w:t>3,37</w:t>
            </w:r>
          </w:p>
        </w:tc>
        <w:tc>
          <w:tcPr>
            <w:tcW w:w="838" w:type="dxa"/>
          </w:tcPr>
          <w:p w:rsidRPr="00AC4814" w:rsidR="00F33BAA" w:rsidP="00594922" w:rsidRDefault="00F33BAA" w14:paraId="1F054DEA" w14:textId="6D7F0C31">
            <w:pPr>
              <w:jc w:val="center"/>
            </w:pPr>
            <w:r w:rsidRPr="00AC4814">
              <w:rPr>
                <w:lang w:val="en-US"/>
              </w:rPr>
              <w:t>9,19</w:t>
            </w:r>
          </w:p>
        </w:tc>
        <w:tc>
          <w:tcPr>
            <w:tcW w:w="837" w:type="dxa"/>
          </w:tcPr>
          <w:p w:rsidRPr="00AC4814" w:rsidR="00F33BAA" w:rsidP="00594922" w:rsidRDefault="00F33BAA" w14:paraId="298ABAB7" w14:textId="2B65E6D8">
            <w:pPr>
              <w:jc w:val="center"/>
            </w:pPr>
            <w:r w:rsidRPr="00AC4814">
              <w:rPr>
                <w:lang w:val="en-US"/>
              </w:rPr>
              <w:t>3,32</w:t>
            </w:r>
          </w:p>
        </w:tc>
        <w:tc>
          <w:tcPr>
            <w:tcW w:w="838" w:type="dxa"/>
          </w:tcPr>
          <w:p w:rsidRPr="00AC4814" w:rsidR="00F33BAA" w:rsidP="00594922" w:rsidRDefault="00F33BAA" w14:paraId="4A29B481" w14:textId="1607D482">
            <w:pPr>
              <w:jc w:val="center"/>
            </w:pPr>
            <w:r w:rsidRPr="00AC4814">
              <w:rPr>
                <w:lang w:val="en-US"/>
              </w:rPr>
              <w:t>-1,80</w:t>
            </w:r>
          </w:p>
        </w:tc>
        <w:tc>
          <w:tcPr>
            <w:tcW w:w="837" w:type="dxa"/>
          </w:tcPr>
          <w:p w:rsidRPr="00AC4814" w:rsidR="00F33BAA" w:rsidP="00594922" w:rsidRDefault="00F33BAA" w14:paraId="3CFE9147" w14:textId="7C72B3C4">
            <w:pPr>
              <w:jc w:val="center"/>
            </w:pPr>
            <w:r w:rsidRPr="00AC4814">
              <w:rPr>
                <w:lang w:val="en-US"/>
              </w:rPr>
              <w:t>6,71</w:t>
            </w:r>
          </w:p>
        </w:tc>
        <w:tc>
          <w:tcPr>
            <w:tcW w:w="838" w:type="dxa"/>
          </w:tcPr>
          <w:p w:rsidRPr="00AC4814" w:rsidR="00F33BAA" w:rsidP="00594922" w:rsidRDefault="00F33BAA" w14:paraId="0D183786" w14:textId="3451FB38">
            <w:pPr>
              <w:jc w:val="center"/>
            </w:pPr>
            <w:r w:rsidRPr="00AC4814">
              <w:rPr>
                <w:lang w:val="en-US"/>
              </w:rPr>
              <w:t>9,52</w:t>
            </w:r>
          </w:p>
        </w:tc>
        <w:tc>
          <w:tcPr>
            <w:tcW w:w="837" w:type="dxa"/>
          </w:tcPr>
          <w:p w:rsidRPr="00AC4814" w:rsidR="00F33BAA" w:rsidP="00594922" w:rsidRDefault="00F33BAA" w14:paraId="7516C447" w14:textId="78141C99">
            <w:pPr>
              <w:jc w:val="center"/>
            </w:pPr>
            <w:r w:rsidRPr="00AC4814">
              <w:rPr>
                <w:lang w:val="en-US"/>
              </w:rPr>
              <w:t>-0,15</w:t>
            </w:r>
          </w:p>
        </w:tc>
        <w:tc>
          <w:tcPr>
            <w:tcW w:w="838" w:type="dxa"/>
          </w:tcPr>
          <w:p w:rsidRPr="00AC4814" w:rsidR="00F33BAA" w:rsidP="00594922" w:rsidRDefault="00F33BAA" w14:paraId="0574C544" w14:textId="4F077AC5">
            <w:pPr>
              <w:jc w:val="center"/>
            </w:pPr>
            <w:r w:rsidRPr="00AC4814">
              <w:rPr>
                <w:lang w:val="en-US"/>
              </w:rPr>
              <w:t>-1,93</w:t>
            </w:r>
          </w:p>
        </w:tc>
        <w:tc>
          <w:tcPr>
            <w:tcW w:w="838" w:type="dxa"/>
          </w:tcPr>
          <w:p w:rsidRPr="00AC4814" w:rsidR="00F33BAA" w:rsidP="00594922" w:rsidRDefault="00F33BAA" w14:paraId="6BC083B6" w14:textId="0F849978">
            <w:pPr>
              <w:jc w:val="center"/>
            </w:pPr>
            <w:r w:rsidRPr="00AC4814">
              <w:rPr>
                <w:lang w:val="en-US"/>
              </w:rPr>
              <w:t>-0,504</w:t>
            </w:r>
          </w:p>
        </w:tc>
      </w:tr>
      <w:tr xmlns:w14="http://schemas.microsoft.com/office/word/2010/wordml" w:rsidRPr="00AC4814" w:rsidR="00F33BAA" w:rsidTr="008C5959" w14:paraId="202E95DC" w14:textId="77777777">
        <w:tc>
          <w:tcPr>
            <w:tcW w:w="846" w:type="dxa"/>
            <w:vAlign w:val="center"/>
          </w:tcPr>
          <w:p w:rsidRPr="00AC4814" w:rsidR="00F33BAA" w:rsidP="00594922" w:rsidRDefault="00F33BAA" w14:paraId="6B21C2C7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093A3CD7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37" w:type="dxa"/>
          </w:tcPr>
          <w:p w:rsidRPr="00AC4814" w:rsidR="00F33BAA" w:rsidP="00594922" w:rsidRDefault="00F33BAA" w14:paraId="1A3CB0FD" w14:textId="0B79B636">
            <w:pPr>
              <w:jc w:val="center"/>
            </w:pPr>
            <w:r w:rsidRPr="00AC4814">
              <w:rPr>
                <w:lang w:val="en-US"/>
              </w:rPr>
              <w:t>3,36</w:t>
            </w:r>
          </w:p>
        </w:tc>
        <w:tc>
          <w:tcPr>
            <w:tcW w:w="838" w:type="dxa"/>
          </w:tcPr>
          <w:p w:rsidRPr="00AC4814" w:rsidR="00F33BAA" w:rsidP="00594922" w:rsidRDefault="00F33BAA" w14:paraId="255EAC2F" w14:textId="305A87A2">
            <w:pPr>
              <w:jc w:val="center"/>
            </w:pPr>
            <w:r w:rsidRPr="00AC4814">
              <w:rPr>
                <w:lang w:val="en-US"/>
              </w:rPr>
              <w:t>-4,80</w:t>
            </w:r>
          </w:p>
        </w:tc>
        <w:tc>
          <w:tcPr>
            <w:tcW w:w="837" w:type="dxa"/>
          </w:tcPr>
          <w:p w:rsidRPr="00AC4814" w:rsidR="00F33BAA" w:rsidP="00594922" w:rsidRDefault="00F33BAA" w14:paraId="3C004B7C" w14:textId="7D82553B">
            <w:pPr>
              <w:jc w:val="center"/>
            </w:pPr>
            <w:r w:rsidRPr="00AC4814">
              <w:rPr>
                <w:lang w:val="en-US"/>
              </w:rPr>
              <w:t>11,92</w:t>
            </w:r>
          </w:p>
        </w:tc>
        <w:tc>
          <w:tcPr>
            <w:tcW w:w="838" w:type="dxa"/>
          </w:tcPr>
          <w:p w:rsidRPr="00AC4814" w:rsidR="00F33BAA" w:rsidP="00594922" w:rsidRDefault="00F33BAA" w14:paraId="725CA7AA" w14:textId="5FCC0EAF">
            <w:pPr>
              <w:jc w:val="center"/>
            </w:pPr>
            <w:r w:rsidRPr="00AC4814">
              <w:rPr>
                <w:lang w:val="en-US"/>
              </w:rPr>
              <w:t>5,09</w:t>
            </w:r>
          </w:p>
        </w:tc>
        <w:tc>
          <w:tcPr>
            <w:tcW w:w="837" w:type="dxa"/>
          </w:tcPr>
          <w:p w:rsidRPr="00AC4814" w:rsidR="00F33BAA" w:rsidP="00594922" w:rsidRDefault="00F33BAA" w14:paraId="679919DE" w14:textId="165FA5A8">
            <w:pPr>
              <w:jc w:val="center"/>
            </w:pPr>
            <w:r w:rsidRPr="00AC4814">
              <w:rPr>
                <w:lang w:val="en-US"/>
              </w:rPr>
              <w:t>10,94</w:t>
            </w:r>
          </w:p>
        </w:tc>
        <w:tc>
          <w:tcPr>
            <w:tcW w:w="838" w:type="dxa"/>
          </w:tcPr>
          <w:p w:rsidRPr="00AC4814" w:rsidR="00F33BAA" w:rsidP="00594922" w:rsidRDefault="00F33BAA" w14:paraId="77825640" w14:textId="5EB62949">
            <w:pPr>
              <w:jc w:val="center"/>
            </w:pPr>
            <w:r w:rsidRPr="00AC4814">
              <w:rPr>
                <w:lang w:val="en-US"/>
              </w:rPr>
              <w:t>-7,59</w:t>
            </w:r>
          </w:p>
        </w:tc>
        <w:tc>
          <w:tcPr>
            <w:tcW w:w="837" w:type="dxa"/>
          </w:tcPr>
          <w:p w:rsidRPr="00AC4814" w:rsidR="00F33BAA" w:rsidP="00594922" w:rsidRDefault="00F33BAA" w14:paraId="5E33D813" w14:textId="6F787AE1">
            <w:pPr>
              <w:jc w:val="center"/>
            </w:pPr>
            <w:r w:rsidRPr="00AC4814">
              <w:rPr>
                <w:lang w:val="en-US"/>
              </w:rPr>
              <w:t>7,99</w:t>
            </w:r>
          </w:p>
        </w:tc>
        <w:tc>
          <w:tcPr>
            <w:tcW w:w="838" w:type="dxa"/>
          </w:tcPr>
          <w:p w:rsidRPr="00AC4814" w:rsidR="00F33BAA" w:rsidP="00594922" w:rsidRDefault="00F33BAA" w14:paraId="05F53071" w14:textId="64D298C4">
            <w:pPr>
              <w:jc w:val="center"/>
            </w:pPr>
            <w:r w:rsidRPr="00AC4814">
              <w:rPr>
                <w:lang w:val="en-US"/>
              </w:rPr>
              <w:t>9,12</w:t>
            </w:r>
          </w:p>
        </w:tc>
        <w:tc>
          <w:tcPr>
            <w:tcW w:w="837" w:type="dxa"/>
          </w:tcPr>
          <w:p w:rsidRPr="00AC4814" w:rsidR="00F33BAA" w:rsidP="00594922" w:rsidRDefault="00F33BAA" w14:paraId="2A5002DE" w14:textId="4C18A5E3">
            <w:pPr>
              <w:jc w:val="center"/>
            </w:pPr>
            <w:r w:rsidRPr="00AC4814">
              <w:rPr>
                <w:lang w:val="en-US"/>
              </w:rPr>
              <w:t>-0,92</w:t>
            </w:r>
          </w:p>
        </w:tc>
        <w:tc>
          <w:tcPr>
            <w:tcW w:w="838" w:type="dxa"/>
          </w:tcPr>
          <w:p w:rsidRPr="00AC4814" w:rsidR="00F33BAA" w:rsidP="00594922" w:rsidRDefault="00F33BAA" w14:paraId="5A8AD1BE" w14:textId="7EAA9912">
            <w:pPr>
              <w:jc w:val="center"/>
            </w:pPr>
            <w:r w:rsidRPr="00AC4814">
              <w:rPr>
                <w:lang w:val="en-US"/>
              </w:rPr>
              <w:t>5,21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1A9D50B9" w14:textId="4056E028">
            <w:pPr>
              <w:jc w:val="center"/>
            </w:pPr>
            <w:r w:rsidRPr="00AC4814">
              <w:rPr>
                <w:lang w:val="en-US"/>
                <w:u w:val="single"/>
              </w:rPr>
              <w:t>-7,027</w:t>
            </w:r>
          </w:p>
        </w:tc>
      </w:tr>
      <w:tr xmlns:w14="http://schemas.microsoft.com/office/word/2010/wordml" w:rsidRPr="00AC4814" w:rsidR="00F33BAA" w:rsidTr="008C5959" w14:paraId="05AEC461" w14:textId="77777777">
        <w:tc>
          <w:tcPr>
            <w:tcW w:w="846" w:type="dxa"/>
            <w:vAlign w:val="center"/>
          </w:tcPr>
          <w:p w:rsidRPr="00AC4814" w:rsidR="00F33BAA" w:rsidP="00594922" w:rsidRDefault="00F33BAA" w14:paraId="3637EBCB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100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1A5DA08B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37" w:type="dxa"/>
          </w:tcPr>
          <w:p w:rsidRPr="00AC4814" w:rsidR="00F33BAA" w:rsidP="00594922" w:rsidRDefault="00F33BAA" w14:paraId="14E4A727" w14:textId="0C0EE5C6">
            <w:pPr>
              <w:jc w:val="center"/>
            </w:pPr>
            <w:r w:rsidRPr="00AC4814">
              <w:rPr>
                <w:lang w:val="en-US"/>
              </w:rPr>
              <w:t>8,21</w:t>
            </w:r>
          </w:p>
        </w:tc>
        <w:tc>
          <w:tcPr>
            <w:tcW w:w="838" w:type="dxa"/>
          </w:tcPr>
          <w:p w:rsidRPr="00AC4814" w:rsidR="00F33BAA" w:rsidP="00594922" w:rsidRDefault="00F33BAA" w14:paraId="22ED2E8E" w14:textId="13414FC5">
            <w:pPr>
              <w:jc w:val="center"/>
            </w:pPr>
            <w:r w:rsidRPr="00AC4814">
              <w:rPr>
                <w:lang w:val="en-US"/>
              </w:rPr>
              <w:t>1,24</w:t>
            </w:r>
          </w:p>
        </w:tc>
        <w:tc>
          <w:tcPr>
            <w:tcW w:w="837" w:type="dxa"/>
          </w:tcPr>
          <w:p w:rsidRPr="00AC4814" w:rsidR="00F33BAA" w:rsidP="00594922" w:rsidRDefault="00F33BAA" w14:paraId="001FB796" w14:textId="05836784">
            <w:pPr>
              <w:jc w:val="center"/>
            </w:pPr>
            <w:r w:rsidRPr="00AC4814">
              <w:rPr>
                <w:lang w:val="en-US"/>
              </w:rPr>
              <w:t>11,12</w:t>
            </w:r>
          </w:p>
        </w:tc>
        <w:tc>
          <w:tcPr>
            <w:tcW w:w="838" w:type="dxa"/>
          </w:tcPr>
          <w:p w:rsidRPr="00AC4814" w:rsidR="00F33BAA" w:rsidP="00594922" w:rsidRDefault="00F33BAA" w14:paraId="5BD2993B" w14:textId="77C1E2DF">
            <w:pPr>
              <w:jc w:val="center"/>
            </w:pPr>
            <w:r w:rsidRPr="00AC4814">
              <w:rPr>
                <w:lang w:val="en-US"/>
              </w:rPr>
              <w:t>1,97</w:t>
            </w:r>
          </w:p>
        </w:tc>
        <w:tc>
          <w:tcPr>
            <w:tcW w:w="837" w:type="dxa"/>
          </w:tcPr>
          <w:p w:rsidRPr="00AC4814" w:rsidR="00F33BAA" w:rsidP="00594922" w:rsidRDefault="00F33BAA" w14:paraId="394D5EED" w14:textId="27EE2078">
            <w:pPr>
              <w:jc w:val="center"/>
            </w:pPr>
            <w:r w:rsidRPr="00AC4814">
              <w:rPr>
                <w:lang w:val="en-US"/>
              </w:rPr>
              <w:t>0,70</w:t>
            </w:r>
          </w:p>
        </w:tc>
        <w:tc>
          <w:tcPr>
            <w:tcW w:w="838" w:type="dxa"/>
          </w:tcPr>
          <w:p w:rsidRPr="00AC4814" w:rsidR="00F33BAA" w:rsidP="00594922" w:rsidRDefault="00F33BAA" w14:paraId="683F80F0" w14:textId="1043D7F9">
            <w:pPr>
              <w:jc w:val="center"/>
            </w:pPr>
            <w:r w:rsidRPr="00AC4814">
              <w:rPr>
                <w:lang w:val="en-US"/>
              </w:rPr>
              <w:t>-7,74</w:t>
            </w:r>
          </w:p>
        </w:tc>
        <w:tc>
          <w:tcPr>
            <w:tcW w:w="837" w:type="dxa"/>
          </w:tcPr>
          <w:p w:rsidRPr="00AC4814" w:rsidR="00F33BAA" w:rsidP="00594922" w:rsidRDefault="00F33BAA" w14:paraId="67426508" w14:textId="2F72E9FA">
            <w:pPr>
              <w:jc w:val="center"/>
            </w:pPr>
            <w:r w:rsidRPr="00AC4814">
              <w:rPr>
                <w:lang w:val="en-US"/>
              </w:rPr>
              <w:t>-6,39</w:t>
            </w:r>
          </w:p>
        </w:tc>
        <w:tc>
          <w:tcPr>
            <w:tcW w:w="838" w:type="dxa"/>
          </w:tcPr>
          <w:p w:rsidRPr="00AC4814" w:rsidR="00F33BAA" w:rsidP="00594922" w:rsidRDefault="00F33BAA" w14:paraId="792AC8AE" w14:textId="60747E1F">
            <w:pPr>
              <w:jc w:val="center"/>
            </w:pPr>
            <w:r w:rsidRPr="00AC4814">
              <w:rPr>
                <w:lang w:val="en-US"/>
              </w:rPr>
              <w:t>-5,02</w:t>
            </w:r>
          </w:p>
        </w:tc>
        <w:tc>
          <w:tcPr>
            <w:tcW w:w="837" w:type="dxa"/>
          </w:tcPr>
          <w:p w:rsidRPr="00AC4814" w:rsidR="00F33BAA" w:rsidP="00594922" w:rsidRDefault="00F33BAA" w14:paraId="7961C72C" w14:textId="4794CA30">
            <w:pPr>
              <w:jc w:val="center"/>
            </w:pPr>
            <w:r w:rsidRPr="00AC4814">
              <w:rPr>
                <w:lang w:val="en-US"/>
              </w:rPr>
              <w:t>9,91</w:t>
            </w:r>
          </w:p>
        </w:tc>
        <w:tc>
          <w:tcPr>
            <w:tcW w:w="838" w:type="dxa"/>
          </w:tcPr>
          <w:p w:rsidRPr="00AC4814" w:rsidR="00F33BAA" w:rsidP="00594922" w:rsidRDefault="00F33BAA" w14:paraId="3722EEE0" w14:textId="2C4CA19B">
            <w:pPr>
              <w:jc w:val="center"/>
            </w:pPr>
            <w:r w:rsidRPr="00AC4814">
              <w:rPr>
                <w:lang w:val="en-US"/>
              </w:rPr>
              <w:t>3,75</w:t>
            </w:r>
          </w:p>
        </w:tc>
        <w:tc>
          <w:tcPr>
            <w:tcW w:w="838" w:type="dxa"/>
            <w:shd w:fill="FF7D7D"/>
          </w:tcPr>
          <w:p w:rsidRPr="00AC4814" w:rsidR="00F33BAA" w:rsidP="00594922" w:rsidRDefault="00F33BAA" w14:paraId="5232E602" w14:textId="04A4E5AC">
            <w:pPr>
              <w:jc w:val="center"/>
            </w:pPr>
            <w:r w:rsidRPr="00AC4814">
              <w:rPr>
                <w:lang w:val="en-US"/>
                <w:u w:val="single"/>
              </w:rPr>
              <w:t>-7,953</w:t>
            </w:r>
          </w:p>
        </w:tc>
      </w:tr>
      <w:tr xmlns:w14="http://schemas.microsoft.com/office/word/2010/wordml" w:rsidRPr="00AC4814" w:rsidR="00F33BAA" w:rsidTr="008C5959" w14:paraId="37F09499" w14:textId="77777777">
        <w:tc>
          <w:tcPr>
            <w:tcW w:w="846" w:type="dxa"/>
            <w:vAlign w:val="center"/>
          </w:tcPr>
          <w:p w:rsidRPr="00AC4814" w:rsidR="00F33BAA" w:rsidP="00594922" w:rsidRDefault="00F33BAA" w14:paraId="1CB07510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120</w:t>
            </w:r>
          </w:p>
        </w:tc>
        <w:tc>
          <w:tcPr>
            <w:tcW w:w="709" w:type="dxa"/>
            <w:vAlign w:val="center"/>
          </w:tcPr>
          <w:p w:rsidRPr="00AC4814" w:rsidR="00F33BAA" w:rsidP="00594922" w:rsidRDefault="00F33BAA" w14:paraId="3887A6A7" w14:textId="77777777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2,5</w:t>
            </w:r>
          </w:p>
        </w:tc>
        <w:tc>
          <w:tcPr>
            <w:tcW w:w="837" w:type="dxa"/>
          </w:tcPr>
          <w:p w:rsidRPr="00AC4814" w:rsidR="00F33BAA" w:rsidP="00594922" w:rsidRDefault="00F33BAA" w14:paraId="47112537" w14:textId="50FD9595">
            <w:pPr>
              <w:jc w:val="center"/>
            </w:pPr>
            <w:r w:rsidRPr="00AC4814">
              <w:rPr>
                <w:lang w:val="en-US"/>
              </w:rPr>
              <w:t>5,89</w:t>
            </w:r>
          </w:p>
        </w:tc>
        <w:tc>
          <w:tcPr>
            <w:tcW w:w="838" w:type="dxa"/>
          </w:tcPr>
          <w:p w:rsidRPr="00AC4814" w:rsidR="00F33BAA" w:rsidP="00594922" w:rsidRDefault="00F33BAA" w14:paraId="77CD92EF" w14:textId="28832014">
            <w:pPr>
              <w:jc w:val="center"/>
            </w:pPr>
            <w:r w:rsidRPr="00AC4814">
              <w:rPr>
                <w:lang w:val="en-US"/>
              </w:rPr>
              <w:t>-6,78</w:t>
            </w:r>
          </w:p>
        </w:tc>
        <w:tc>
          <w:tcPr>
            <w:tcW w:w="837" w:type="dxa"/>
          </w:tcPr>
          <w:p w:rsidRPr="00AC4814" w:rsidR="00F33BAA" w:rsidP="00594922" w:rsidRDefault="00F33BAA" w14:paraId="248AC081" w14:textId="42AEEB41">
            <w:pPr>
              <w:jc w:val="center"/>
            </w:pPr>
            <w:r w:rsidRPr="00AC4814">
              <w:rPr>
                <w:lang w:val="en-US"/>
              </w:rPr>
              <w:t>1,33</w:t>
            </w:r>
          </w:p>
        </w:tc>
        <w:tc>
          <w:tcPr>
            <w:tcW w:w="838" w:type="dxa"/>
          </w:tcPr>
          <w:p w:rsidRPr="00AC4814" w:rsidR="00F33BAA" w:rsidP="00594922" w:rsidRDefault="00F33BAA" w14:paraId="7A07DB11" w14:textId="216A281D">
            <w:pPr>
              <w:jc w:val="center"/>
            </w:pPr>
            <w:r w:rsidRPr="00AC4814">
              <w:rPr>
                <w:lang w:val="en-US"/>
              </w:rPr>
              <w:t>-7,85</w:t>
            </w:r>
          </w:p>
        </w:tc>
        <w:tc>
          <w:tcPr>
            <w:tcW w:w="837" w:type="dxa"/>
          </w:tcPr>
          <w:p w:rsidRPr="00AC4814" w:rsidR="00F33BAA" w:rsidP="00594922" w:rsidRDefault="00F33BAA" w14:paraId="1A6C22F3" w14:textId="71432B12">
            <w:pPr>
              <w:jc w:val="center"/>
            </w:pPr>
            <w:r w:rsidRPr="00AC4814">
              <w:rPr>
                <w:lang w:val="en-US"/>
              </w:rPr>
              <w:t>-3,00</w:t>
            </w:r>
          </w:p>
        </w:tc>
        <w:tc>
          <w:tcPr>
            <w:tcW w:w="838" w:type="dxa"/>
          </w:tcPr>
          <w:p w:rsidRPr="00AC4814" w:rsidR="00F33BAA" w:rsidP="00594922" w:rsidRDefault="00F33BAA" w14:paraId="41857CD9" w14:textId="5C51F3EA">
            <w:pPr>
              <w:jc w:val="center"/>
            </w:pPr>
            <w:r w:rsidRPr="00AC4814">
              <w:rPr>
                <w:lang w:val="en-US"/>
              </w:rPr>
              <w:t>7,72</w:t>
            </w:r>
          </w:p>
        </w:tc>
        <w:tc>
          <w:tcPr>
            <w:tcW w:w="837" w:type="dxa"/>
          </w:tcPr>
          <w:p w:rsidRPr="00AC4814" w:rsidR="00F33BAA" w:rsidP="00594922" w:rsidRDefault="00F33BAA" w14:paraId="39136FFE" w14:textId="66C48D50">
            <w:pPr>
              <w:jc w:val="center"/>
            </w:pPr>
            <w:r w:rsidRPr="00AC4814">
              <w:rPr>
                <w:lang w:val="en-US"/>
              </w:rPr>
              <w:t>0,27</w:t>
            </w:r>
          </w:p>
        </w:tc>
        <w:tc>
          <w:tcPr>
            <w:tcW w:w="838" w:type="dxa"/>
          </w:tcPr>
          <w:p w:rsidRPr="00AC4814" w:rsidR="00F33BAA" w:rsidP="00594922" w:rsidRDefault="00F33BAA" w14:paraId="39BC30FA" w14:textId="280501CD">
            <w:pPr>
              <w:jc w:val="center"/>
            </w:pPr>
            <w:r w:rsidRPr="00AC4814">
              <w:rPr>
                <w:lang w:val="en-US"/>
              </w:rPr>
              <w:t>-5,66</w:t>
            </w:r>
          </w:p>
        </w:tc>
        <w:tc>
          <w:tcPr>
            <w:tcW w:w="837" w:type="dxa"/>
          </w:tcPr>
          <w:p w:rsidRPr="00AC4814" w:rsidR="00F33BAA" w:rsidP="00594922" w:rsidRDefault="00F33BAA" w14:paraId="03AFA829" w14:textId="497DF8B3">
            <w:pPr>
              <w:jc w:val="center"/>
            </w:pPr>
            <w:r w:rsidRPr="00AC4814">
              <w:rPr>
                <w:lang w:val="en-US"/>
              </w:rPr>
              <w:t>-5,35</w:t>
            </w:r>
          </w:p>
        </w:tc>
        <w:tc>
          <w:tcPr>
            <w:tcW w:w="838" w:type="dxa"/>
          </w:tcPr>
          <w:p w:rsidRPr="00AC4814" w:rsidR="00F33BAA" w:rsidP="00594922" w:rsidRDefault="00F33BAA" w14:paraId="04D2EF5C" w14:textId="161141FD">
            <w:pPr>
              <w:jc w:val="center"/>
            </w:pPr>
            <w:r w:rsidRPr="00AC4814">
              <w:rPr>
                <w:lang w:val="en-US"/>
              </w:rPr>
              <w:t>2,16</w:t>
            </w:r>
          </w:p>
        </w:tc>
        <w:tc>
          <w:tcPr>
            <w:tcW w:w="838" w:type="dxa"/>
          </w:tcPr>
          <w:p w:rsidRPr="00AC4814" w:rsidR="00F33BAA" w:rsidP="00594922" w:rsidRDefault="00F33BAA" w14:paraId="2B355452" w14:textId="6920CE44">
            <w:pPr>
              <w:jc w:val="center"/>
            </w:pPr>
            <w:r w:rsidRPr="00AC4814">
              <w:rPr>
                <w:lang w:val="en-US"/>
              </w:rPr>
              <w:t>-3,746</w:t>
            </w:r>
          </w:p>
        </w:tc>
      </w:tr>
    </w:tbl>
    <w:p xmlns:w14="http://schemas.microsoft.com/office/word/2010/wordml" w:rsidR="00F33BAA" w:rsidP="00F33BAA" w:rsidRDefault="00F33BAA" w14:paraId="2184D743" w14:textId="65BE7A7F"/>
    <w:p xmlns:w14="http://schemas.microsoft.com/office/word/2010/wordml" w:rsidR="00594922" w:rsidRDefault="00594922" w14:paraId="576E57A4" w14:textId="3EA75190">
      <w:r>
        <w:br w:type="page"/>
      </w:r>
    </w:p>
    <w:tbl>
      <w:tblPr>
        <w:tblStyle w:val="a3"/>
        <w:tblW w:w="891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4a0"/>
      </w:tblPr>
      <w:tblGrid>
        <w:gridCol w:w="1701"/>
        <w:gridCol w:w="1119"/>
        <w:gridCol w:w="1701"/>
        <w:gridCol w:w="1417"/>
        <w:gridCol w:w="1560"/>
        <w:gridCol w:w="1417"/>
      </w:tblGrid>
      <w:tr xmlns:w14="http://schemas.microsoft.com/office/word/2010/wordml" w:rsidR="00594922" w:rsidTr="00546CE0" w14:paraId="7014E367" w14:textId="77777777">
        <w:trPr>
          <w:cantSplit/>
          <w:tblHeader/>
          <w:jc w:val="center"/>
        </w:trPr>
        <w:tc>
          <w:tcPr>
            <w:tcW w:w="1701" w:type="dxa"/>
            <w:shd w:val="clear" w:color="auto" w:fill="BDD6EE" w:themeFill="accent5" w:themeFillTint="66"/>
            <w:vAlign w:val="center"/>
          </w:tcPr>
          <w:p w:rsidR="00594922" w:rsidP="00594922" w:rsidRDefault="00594922" w14:paraId="01F4724C" w14:textId="77777777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119" w:type="dxa"/>
            <w:shd w:val="clear" w:color="auto" w:fill="BDD6EE" w:themeFill="accent5" w:themeFillTint="66"/>
            <w:vAlign w:val="center"/>
          </w:tcPr>
          <w:p w:rsidR="00594922" w:rsidP="00594922" w:rsidRDefault="00594922" w14:paraId="19D18EE0" w14:textId="77777777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shd w:val="clear" w:color="auto" w:fill="BDD6EE" w:themeFill="accent5" w:themeFillTint="66"/>
            <w:noWrap/>
            <w:vAlign w:val="center"/>
          </w:tcPr>
          <w:p w:rsidR="00594922" w:rsidP="00594922" w:rsidRDefault="00594922" w14:paraId="1762E2E0" w14:textId="77777777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:rsidRPr="00FF37EF" w:rsidR="00594922" w:rsidP="00594922" w:rsidRDefault="00594922" w14:paraId="47A65808" w14:textId="77777777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shd w:val="clear" w:color="auto" w:fill="BDD6EE" w:themeFill="accent5" w:themeFillTint="66"/>
            <w:noWrap/>
            <w:vAlign w:val="center"/>
          </w:tcPr>
          <w:p w:rsidR="00594922" w:rsidP="00594922" w:rsidRDefault="00594922" w14:paraId="538C0EA3" w14:textId="77777777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shd w:val="clear" w:color="auto" w:fill="BDD6EE" w:themeFill="accent5" w:themeFillTint="66"/>
            <w:noWrap/>
            <w:vAlign w:val="center"/>
          </w:tcPr>
          <w:p w:rsidR="00594922" w:rsidP="00594922" w:rsidRDefault="00594922" w14:paraId="3F1A53FD" w14:textId="77777777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xmlns:w14="http://schemas.microsoft.com/office/word/2010/wordml" w:rsidR="00594922" w:rsidTr="00594922" w14:paraId="7BBAF4A4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594922" w:rsidP="00594922" w:rsidRDefault="00594922" w14:paraId="01F2A241" w14:textId="3CEC0A1D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a-b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594922" w:rsidP="00594922" w:rsidRDefault="00594922" w14:paraId="54474099" w14:textId="0E26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594922" w:rsidP="00594922" w:rsidRDefault="00594922" w14:paraId="4C861523" w14:textId="3B6DD3E6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594922" w:rsidP="00594922" w:rsidRDefault="00594922" w14:paraId="4EE5AB3E" w14:textId="275320A5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594922" w:rsidP="00594922" w:rsidRDefault="00594922" w14:paraId="5BE746F5" w14:textId="3CAF0810">
            <w:pPr>
              <w:jc w:val="center"/>
            </w:pPr>
            <w:r>
              <w:rPr>
                <w:lang w:val="en-US"/>
                <w:u w:val="dotted"/>
              </w:rPr>
              <w:t>-1,77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594922" w:rsidP="00594922" w:rsidRDefault="00594922" w14:paraId="529A1240" w14:textId="05C0D4CE">
            <w:pPr>
              <w:jc w:val="center"/>
            </w:pPr>
            <w:r>
              <w:rPr>
                <w:lang w:val="en-US"/>
                <w:u w:val="single"/>
              </w:rPr>
              <w:t>-1,409</w:t>
            </w:r>
          </w:p>
        </w:tc>
      </w:tr>
      <w:tr xmlns:w14="http://schemas.microsoft.com/office/word/2010/wordml" w:rsidR="007F4707" w:rsidTr="00594922" w14:paraId="36FEC7E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4E483E2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44851A56" w14:textId="5B61E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4150299D" w14:textId="1C2B37D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3B5933BE" w14:textId="23ABCE6C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6822D357" w14:textId="492A0FEB">
            <w:pPr>
              <w:jc w:val="center"/>
            </w:pPr>
            <w:r>
              <w:rPr>
                <w:lang w:val="en-US"/>
              </w:rPr>
              <w:t>-2,24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1B12B036" w14:textId="4EB6B6F4">
            <w:pPr>
              <w:jc w:val="center"/>
            </w:pPr>
            <w:r>
              <w:rPr>
                <w:lang w:val="en-US"/>
                <w:u w:val="single"/>
              </w:rPr>
              <w:t>6,043</w:t>
            </w:r>
          </w:p>
        </w:tc>
      </w:tr>
      <w:tr xmlns:w14="http://schemas.microsoft.com/office/word/2010/wordml" w:rsidR="007F4707" w:rsidTr="00594922" w14:paraId="5C974428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6747E3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4BE6E605" w14:textId="08B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41335BD" w14:textId="29458301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20019164" w14:textId="5118CE95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77337B5F" w14:textId="5ED80B86">
            <w:pPr>
              <w:jc w:val="center"/>
            </w:pPr>
            <w:r>
              <w:rPr>
                <w:lang w:val="en-US"/>
                <w:u w:val="dotted"/>
              </w:rPr>
              <w:t>-2,28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0D10E7BF" w14:textId="06029ACD">
            <w:pPr>
              <w:jc w:val="center"/>
            </w:pPr>
            <w:r>
              <w:rPr>
                <w:lang w:val="en-US"/>
              </w:rPr>
              <w:t>9,478</w:t>
            </w:r>
          </w:p>
        </w:tc>
      </w:tr>
      <w:tr xmlns:w14="http://schemas.microsoft.com/office/word/2010/wordml" w:rsidR="007F4707" w:rsidTr="00594922" w14:paraId="1314311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321E8E1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593E0735" w14:textId="6250A9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3BA769F3" w14:textId="4CF1EF54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2098661F" w14:textId="15CC844A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11927ABF" w14:textId="13101218">
            <w:pPr>
              <w:jc w:val="center"/>
            </w:pPr>
            <w:r>
              <w:rPr>
                <w:lang w:val="en-US"/>
                <w:u w:val="dotted"/>
              </w:rPr>
              <w:t>-6,06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3B7BAFCD" w14:textId="21382AEC">
            <w:pPr>
              <w:jc w:val="center"/>
            </w:pPr>
            <w:r>
              <w:rPr>
                <w:lang w:val="en-US"/>
                <w:u w:val="single"/>
              </w:rPr>
              <w:t>-7,973</w:t>
            </w:r>
          </w:p>
        </w:tc>
      </w:tr>
      <w:tr xmlns:w14="http://schemas.microsoft.com/office/word/2010/wordml" w:rsidR="007F4707" w:rsidTr="00594922" w14:paraId="22B7F9E6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08AB8B6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3810D985" w14:textId="63C52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975A5FE" w14:textId="2711204E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316E09F2" w14:textId="475B1FBA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65804860" w14:textId="73F400FC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05658550" w14:textId="307758A9">
            <w:pPr>
              <w:jc w:val="center"/>
            </w:pPr>
            <w:r>
              <w:rPr>
                <w:lang w:val="en-US"/>
                <w:u w:val="single"/>
              </w:rPr>
              <w:t>-0,440</w:t>
            </w:r>
          </w:p>
        </w:tc>
      </w:tr>
      <w:tr xmlns:w14="http://schemas.microsoft.com/office/word/2010/wordml" w:rsidR="007F4707" w:rsidTr="00594922" w14:paraId="7242FD91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06FAAA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59587360" w14:textId="47C1B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314F1E9D" w14:textId="7E9CF08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435646B9" w14:textId="3C501641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5FE4114E" w14:textId="303B8791">
            <w:pPr>
              <w:jc w:val="center"/>
            </w:pPr>
            <w:r>
              <w:rPr>
                <w:lang w:val="en-US"/>
                <w:u w:val="dotted"/>
              </w:rPr>
              <w:t>-5,58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4B78BEF8" w14:textId="208F5978">
            <w:pPr>
              <w:jc w:val="center"/>
            </w:pPr>
            <w:r>
              <w:rPr>
                <w:lang w:val="en-US"/>
              </w:rPr>
              <w:t>2,024</w:t>
            </w:r>
          </w:p>
        </w:tc>
      </w:tr>
      <w:tr xmlns:w14="http://schemas.microsoft.com/office/word/2010/wordml" w:rsidR="007F4707" w:rsidTr="00240C2D" w14:paraId="459723C3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7F4707" w:rsidP="007F4707" w:rsidRDefault="007F4707" w14:paraId="2CF3F570" w14:textId="464CC563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b-c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7F4707" w:rsidP="007F4707" w:rsidRDefault="007F4707" w14:paraId="261B887B" w14:textId="73FDB5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7F4707" w:rsidP="007F4707" w:rsidRDefault="007F4707" w14:paraId="094F9268" w14:textId="00DFAD59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7F4707" w:rsidP="007F4707" w:rsidRDefault="007F4707" w14:paraId="4CB04A57" w14:textId="36351209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7F4707" w:rsidP="007F4707" w:rsidRDefault="007F4707" w14:paraId="2220CC0A" w14:textId="3837CBEE">
            <w:pPr>
              <w:jc w:val="center"/>
            </w:pPr>
            <w:r>
              <w:rPr>
                <w:lang w:val="en-US"/>
                <w:u w:val="dotted"/>
              </w:rPr>
              <w:t>3,8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7F4707" w:rsidP="007F4707" w:rsidRDefault="007F4707" w14:paraId="5F406CB4" w14:textId="784B7AA9">
            <w:pPr>
              <w:jc w:val="center"/>
            </w:pPr>
            <w:r>
              <w:rPr>
                <w:lang w:val="en-US"/>
                <w:u w:val="single"/>
              </w:rPr>
              <w:t>-5,340</w:t>
            </w:r>
          </w:p>
        </w:tc>
      </w:tr>
      <w:tr xmlns:w14="http://schemas.microsoft.com/office/word/2010/wordml" w:rsidR="007F4707" w:rsidTr="00240C2D" w14:paraId="144EB72E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5243B8A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0B10673E" w14:textId="21E368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0F557750" w14:textId="1CBA6A3D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5CCEFDF8" w14:textId="74419806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0BF1FEFE" w14:textId="18B74D5F">
            <w:pPr>
              <w:jc w:val="center"/>
            </w:pPr>
            <w:r>
              <w:rPr>
                <w:lang w:val="en-US"/>
              </w:rPr>
              <w:t>6,5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5DD01F54" w14:textId="268CB1CB">
            <w:pPr>
              <w:jc w:val="center"/>
            </w:pPr>
            <w:r>
              <w:rPr>
                <w:lang w:val="en-US"/>
                <w:u w:val="single"/>
              </w:rPr>
              <w:t>-3,231</w:t>
            </w:r>
          </w:p>
        </w:tc>
      </w:tr>
      <w:tr xmlns:w14="http://schemas.microsoft.com/office/word/2010/wordml" w:rsidR="007F4707" w:rsidTr="00240C2D" w14:paraId="73F0260A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2AD6152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71F5A6BF" w14:textId="45D3B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80ACEB7" w14:textId="1A9D162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51A940E2" w14:textId="7D03AEFC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652B086C" w14:textId="373C489E">
            <w:pPr>
              <w:jc w:val="center"/>
            </w:pPr>
            <w:r>
              <w:rPr>
                <w:lang w:val="en-US"/>
                <w:u w:val="dotted"/>
              </w:rPr>
              <w:t>-3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3EEF0DC5" w14:textId="7A93EC52">
            <w:pPr>
              <w:jc w:val="center"/>
            </w:pPr>
            <w:r>
              <w:rPr>
                <w:lang w:val="en-US"/>
              </w:rPr>
              <w:t>-0,504</w:t>
            </w:r>
          </w:p>
        </w:tc>
      </w:tr>
      <w:tr xmlns:w14="http://schemas.microsoft.com/office/word/2010/wordml" w:rsidR="007F4707" w:rsidTr="00240C2D" w14:paraId="30C1AE64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5EF047E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4303C6A2" w14:textId="016ED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02E7FA8A" w14:textId="3FAC0CE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188330C4" w14:textId="2E02924F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7BF27E42" w14:textId="0F6FE42C">
            <w:pPr>
              <w:jc w:val="center"/>
            </w:pPr>
            <w:r>
              <w:rPr>
                <w:lang w:val="en-US"/>
                <w:u w:val="dotted"/>
              </w:rPr>
              <w:t>-1,07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20E29D85" w14:textId="25D53381">
            <w:pPr>
              <w:jc w:val="center"/>
            </w:pPr>
            <w:r>
              <w:rPr>
                <w:lang w:val="en-US"/>
                <w:u w:val="single"/>
              </w:rPr>
              <w:t>-7,027</w:t>
            </w:r>
          </w:p>
        </w:tc>
      </w:tr>
      <w:tr xmlns:w14="http://schemas.microsoft.com/office/word/2010/wordml" w:rsidR="007F4707" w:rsidTr="00240C2D" w14:paraId="073EAB69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114BF93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2AA46004" w14:textId="6524EE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7F04334B" w14:textId="40B1CC3F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5F30CD23" w14:textId="013124C0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7F4707" w:rsidP="007F4707" w:rsidRDefault="007F4707" w14:paraId="6E3AB285" w14:textId="3514B26F">
            <w:pPr>
              <w:jc w:val="center"/>
            </w:pPr>
            <w:r>
              <w:rPr>
                <w:lang w:val="en-US"/>
              </w:rPr>
              <w:t>11,6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7F4707" w:rsidP="007F4707" w:rsidRDefault="007F4707" w14:paraId="5CDF8D5A" w14:textId="1548A88C">
            <w:pPr>
              <w:jc w:val="center"/>
            </w:pPr>
            <w:r>
              <w:rPr>
                <w:lang w:val="en-US"/>
                <w:u w:val="single"/>
              </w:rPr>
              <w:t>-7,953</w:t>
            </w:r>
          </w:p>
        </w:tc>
      </w:tr>
      <w:tr xmlns:w14="http://schemas.microsoft.com/office/word/2010/wordml" w:rsidR="007F4707" w:rsidTr="00240C2D" w14:paraId="08A4820B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7F4707" w:rsidP="007F4707" w:rsidRDefault="007F4707" w14:paraId="0A429C5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7F4707" w:rsidP="007F4707" w:rsidRDefault="007F4707" w14:paraId="387443C5" w14:textId="594698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7F4707" w:rsidP="007F4707" w:rsidRDefault="007F4707" w14:paraId="5F589CB4" w14:textId="150E0B63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658091CF" w14:textId="283ACA76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7F4707" w:rsidP="007F4707" w:rsidRDefault="007F4707" w14:paraId="1066AC09" w14:textId="2FDF7D41">
            <w:pPr>
              <w:jc w:val="center"/>
            </w:pPr>
            <w:r>
              <w:rPr>
                <w:lang w:val="en-US"/>
                <w:u w:val="dotted"/>
              </w:rPr>
              <w:t>9,57</w:t>
            </w:r>
          </w:p>
        </w:tc>
        <w:tc>
          <w:tcPr>
            <w:tcW w:w="1417" w:type="dxa"/>
            <w:noWrap/>
            <w:vAlign w:val="center"/>
          </w:tcPr>
          <w:p w:rsidRPr="00FF37EF" w:rsidR="007F4707" w:rsidP="007F4707" w:rsidRDefault="007F4707" w14:paraId="4DE29615" w14:textId="26652978">
            <w:pPr>
              <w:jc w:val="center"/>
            </w:pPr>
            <w:r>
              <w:rPr>
                <w:lang w:val="en-US"/>
              </w:rPr>
              <w:t>-3,746</w:t>
            </w:r>
          </w:p>
        </w:tc>
      </w:tr>
      <w:tr xmlns:w14="http://schemas.microsoft.com/office/word/2010/wordml" w:rsidR="00546CE0" w:rsidTr="00240C2D" w14:paraId="5D114A50" w14:textId="77777777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color="auto" w:sz="12" w:space="0"/>
            </w:tcBorders>
            <w:vAlign w:val="center"/>
          </w:tcPr>
          <w:p w:rsidR="00546CE0" w:rsidP="00240C2D" w:rsidRDefault="00546CE0" w14:paraId="3B6A8890" w14:textId="7777777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c-a</w:t>
            </w:r>
          </w:p>
        </w:tc>
        <w:tc>
          <w:tcPr>
            <w:tcW w:w="1119" w:type="dxa"/>
            <w:tcBorders>
              <w:top w:val="single" w:color="auto" w:sz="12" w:space="0"/>
            </w:tcBorders>
            <w:vAlign w:val="center"/>
          </w:tcPr>
          <w:p w:rsidR="00546CE0" w:rsidP="00240C2D" w:rsidRDefault="00546CE0" w14:paraId="0105D15C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noWrap/>
            <w:vAlign w:val="center"/>
          </w:tcPr>
          <w:p w:rsidR="00546CE0" w:rsidP="00240C2D" w:rsidRDefault="00546CE0" w14:paraId="573D701E" w14:textId="7777777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</w:tcPr>
          <w:p w:rsidRPr="00FF37EF" w:rsidR="00546CE0" w:rsidP="00240C2D" w:rsidRDefault="00546CE0" w14:paraId="6B03037E" w14:textId="77777777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noWrap/>
            <w:vAlign w:val="center"/>
            <w:shd w:fill="FFC000"/>
          </w:tcPr>
          <w:p w:rsidRPr="00FF37EF" w:rsidR="00546CE0" w:rsidP="00240C2D" w:rsidRDefault="00546CE0" w14:paraId="6DA9E0D9" w14:textId="77777777">
            <w:pPr>
              <w:jc w:val="center"/>
            </w:pPr>
            <w:r>
              <w:rPr>
                <w:lang w:val="en-US"/>
                <w:u w:val="dotted"/>
              </w:rPr>
              <w:t>-5,86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/>
            <w:vAlign w:val="center"/>
            <w:shd w:fill="FF7D7D"/>
          </w:tcPr>
          <w:p w:rsidRPr="00FF37EF" w:rsidR="00546CE0" w:rsidP="00240C2D" w:rsidRDefault="00546CE0" w14:paraId="2923CA36" w14:textId="77777777">
            <w:pPr>
              <w:jc w:val="center"/>
            </w:pPr>
            <w:r>
              <w:rPr>
                <w:lang w:val="en-US"/>
                <w:u w:val="single"/>
              </w:rPr>
              <w:t>2,533</w:t>
            </w:r>
          </w:p>
        </w:tc>
      </w:tr>
      <w:tr xmlns:w14="http://schemas.microsoft.com/office/word/2010/wordml" w:rsidR="00546CE0" w:rsidTr="00240C2D" w14:paraId="0DC58FC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240C2D" w:rsidRDefault="00546CE0" w14:paraId="7B5CD0F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240C2D" w:rsidRDefault="00546CE0" w14:paraId="32C8FE14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546CE0" w:rsidP="00240C2D" w:rsidRDefault="00546CE0" w14:paraId="63C80C39" w14:textId="7777777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0C89C113" w14:textId="77777777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546CE0" w:rsidP="00240C2D" w:rsidRDefault="00546CE0" w14:paraId="1BC0ABA1" w14:textId="77777777">
            <w:pPr>
              <w:jc w:val="center"/>
            </w:pPr>
            <w:r>
              <w:rPr>
                <w:lang w:val="en-US"/>
              </w:rPr>
              <w:t>-6,39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546CE0" w:rsidP="00240C2D" w:rsidRDefault="00546CE0" w14:paraId="4984FC08" w14:textId="77777777">
            <w:pPr>
              <w:jc w:val="center"/>
            </w:pPr>
            <w:r>
              <w:rPr>
                <w:lang w:val="en-US"/>
                <w:u w:val="single"/>
              </w:rPr>
              <w:t>7,217</w:t>
            </w:r>
          </w:p>
        </w:tc>
      </w:tr>
      <w:tr xmlns:w14="http://schemas.microsoft.com/office/word/2010/wordml" w:rsidR="00546CE0" w:rsidTr="00240C2D" w14:paraId="43106EAC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240C2D" w:rsidRDefault="00546CE0" w14:paraId="6F28B89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240C2D" w:rsidRDefault="00546CE0" w14:paraId="083DDAF6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546CE0" w:rsidP="00240C2D" w:rsidRDefault="00546CE0" w14:paraId="4805D713" w14:textId="7777777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2318C73A" w14:textId="7777777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546CE0" w:rsidP="00240C2D" w:rsidRDefault="00546CE0" w14:paraId="089FAEF3" w14:textId="77777777">
            <w:pPr>
              <w:jc w:val="center"/>
            </w:pPr>
            <w:r>
              <w:rPr>
                <w:lang w:val="en-US"/>
                <w:u w:val="dotted"/>
              </w:rPr>
              <w:t>10,5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71076090" w14:textId="77777777">
            <w:pPr>
              <w:jc w:val="center"/>
            </w:pPr>
            <w:r>
              <w:rPr>
                <w:lang w:val="en-US"/>
              </w:rPr>
              <w:t>8,745</w:t>
            </w:r>
          </w:p>
        </w:tc>
      </w:tr>
      <w:tr xmlns:w14="http://schemas.microsoft.com/office/word/2010/wordml" w:rsidR="00546CE0" w:rsidTr="00240C2D" w14:paraId="708C8862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240C2D" w:rsidRDefault="00546CE0" w14:paraId="687287C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240C2D" w:rsidRDefault="00546CE0" w14:paraId="0CD018EB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01" w:type="dxa"/>
            <w:noWrap/>
            <w:vAlign w:val="center"/>
          </w:tcPr>
          <w:p w:rsidR="00546CE0" w:rsidP="00240C2D" w:rsidRDefault="00546CE0" w14:paraId="26589C41" w14:textId="7777777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306F3BE3" w14:textId="77777777">
            <w:pPr>
              <w:jc w:val="center"/>
            </w:pPr>
            <w:r>
              <w:rPr>
                <w:lang w:val="en-US"/>
              </w:rPr>
              <w:t>80,1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546CE0" w:rsidP="00240C2D" w:rsidRDefault="00546CE0" w14:paraId="365937E0" w14:textId="77777777">
            <w:pPr>
              <w:jc w:val="center"/>
            </w:pPr>
            <w:r>
              <w:rPr>
                <w:lang w:val="en-US"/>
                <w:u w:val="dotted"/>
              </w:rPr>
              <w:t>5,53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546CE0" w:rsidP="00240C2D" w:rsidRDefault="00546CE0" w14:paraId="17C15FFF" w14:textId="77777777">
            <w:pPr>
              <w:jc w:val="center"/>
            </w:pPr>
            <w:r>
              <w:rPr>
                <w:lang w:val="en-US"/>
                <w:u w:val="single"/>
              </w:rPr>
              <w:t>-0,269</w:t>
            </w:r>
          </w:p>
        </w:tc>
      </w:tr>
      <w:tr xmlns:w14="http://schemas.microsoft.com/office/word/2010/wordml" w:rsidR="00546CE0" w:rsidTr="00240C2D" w14:paraId="69B7799B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240C2D" w:rsidRDefault="00546CE0" w14:paraId="5A59142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240C2D" w:rsidRDefault="00546CE0" w14:paraId="266631FF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546CE0" w:rsidP="00240C2D" w:rsidRDefault="00546CE0" w14:paraId="3998CEB7" w14:textId="7777777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363F1C78" w14:textId="77777777">
            <w:pPr>
              <w:jc w:val="center"/>
            </w:pPr>
            <w:r>
              <w:rPr>
                <w:lang w:val="en-US"/>
              </w:rPr>
              <w:t>100,2</w:t>
            </w:r>
          </w:p>
        </w:tc>
        <w:tc>
          <w:tcPr>
            <w:tcW w:w="1560" w:type="dxa"/>
            <w:noWrap/>
            <w:vAlign w:val="center"/>
          </w:tcPr>
          <w:p w:rsidRPr="00FF37EF" w:rsidR="00546CE0" w:rsidP="00240C2D" w:rsidRDefault="00546CE0" w14:paraId="2E340734" w14:textId="77777777">
            <w:pPr>
              <w:jc w:val="center"/>
            </w:pPr>
            <w:r>
              <w:rPr>
                <w:lang w:val="en-US"/>
              </w:rPr>
              <w:t>-5,92</w:t>
            </w:r>
          </w:p>
        </w:tc>
        <w:tc>
          <w:tcPr>
            <w:tcW w:w="1417" w:type="dxa"/>
            <w:noWrap/>
            <w:vAlign w:val="center"/>
            <w:shd w:fill="FF7D7D"/>
          </w:tcPr>
          <w:p w:rsidRPr="00FF37EF" w:rsidR="00546CE0" w:rsidP="00240C2D" w:rsidRDefault="00546CE0" w14:paraId="1D05270A" w14:textId="77777777">
            <w:pPr>
              <w:jc w:val="center"/>
            </w:pPr>
            <w:r>
              <w:rPr>
                <w:lang w:val="en-US"/>
                <w:u w:val="single"/>
              </w:rPr>
              <w:t>6,670</w:t>
            </w:r>
          </w:p>
        </w:tc>
      </w:tr>
      <w:tr xmlns:w14="http://schemas.microsoft.com/office/word/2010/wordml" w:rsidR="00546CE0" w:rsidTr="00240C2D" w14:paraId="417E707B" w14:textId="77777777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:rsidR="00546CE0" w:rsidP="00240C2D" w:rsidRDefault="00546CE0" w14:paraId="3EC11A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:rsidR="00546CE0" w:rsidP="00240C2D" w:rsidRDefault="00546CE0" w14:paraId="111DEABC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  <w:noWrap/>
            <w:vAlign w:val="center"/>
          </w:tcPr>
          <w:p w:rsidR="00546CE0" w:rsidP="00240C2D" w:rsidRDefault="00546CE0" w14:paraId="43C2EC90" w14:textId="77777777">
            <w:pPr>
              <w:jc w:val="center"/>
            </w:pPr>
            <w:r>
              <w:rPr>
                <w:lang w:val="en-US"/>
              </w:rPr>
              <w:t>2,5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27FA27FB" w14:textId="77777777">
            <w:pPr>
              <w:jc w:val="center"/>
            </w:pPr>
            <w:r>
              <w:rPr>
                <w:lang w:val="en-US"/>
              </w:rPr>
              <w:t>120,3</w:t>
            </w:r>
          </w:p>
        </w:tc>
        <w:tc>
          <w:tcPr>
            <w:tcW w:w="1560" w:type="dxa"/>
            <w:noWrap/>
            <w:vAlign w:val="center"/>
            <w:shd w:fill="FFC000"/>
          </w:tcPr>
          <w:p w:rsidRPr="00FF37EF" w:rsidR="00546CE0" w:rsidP="00240C2D" w:rsidRDefault="00546CE0" w14:paraId="42DC8F97" w14:textId="77777777">
            <w:pPr>
              <w:jc w:val="center"/>
            </w:pPr>
            <w:r>
              <w:rPr>
                <w:lang w:val="en-US"/>
                <w:u w:val="dotted"/>
              </w:rPr>
              <w:t>-3,17</w:t>
            </w:r>
          </w:p>
        </w:tc>
        <w:tc>
          <w:tcPr>
            <w:tcW w:w="1417" w:type="dxa"/>
            <w:noWrap/>
            <w:vAlign w:val="center"/>
          </w:tcPr>
          <w:p w:rsidRPr="00FF37EF" w:rsidR="00546CE0" w:rsidP="00240C2D" w:rsidRDefault="00546CE0" w14:paraId="227D71AB" w14:textId="77777777">
            <w:pPr>
              <w:jc w:val="center"/>
            </w:pPr>
            <w:r>
              <w:rPr>
                <w:lang w:val="en-US"/>
              </w:rPr>
              <w:t>1,281</w:t>
            </w:r>
          </w:p>
        </w:tc>
      </w:tr>
    </w:tbl>
    <w:p xmlns:w14="http://schemas.microsoft.com/office/word/2010/wordml" w:rsidR="00A13F3D" w:rsidP="00594922" w:rsidRDefault="00A13F3D" w14:paraId="73E8DF0B" w14:textId="77777777">
      <w:pPr>
        <w:jc w:val="center"/>
        <w:rPr>
          <w:lang w:val="en-US"/>
        </w:rPr>
      </w:pPr>
    </w:p>
    <w:p xmlns:w14="http://schemas.microsoft.com/office/word/2010/wordml" w:rsidR="00A13F3D" w:rsidP="007F4707" w:rsidRDefault="00A13F3D" w14:paraId="6931D5F8" w14:textId="77777777">
      <w:pPr>
        <w:jc w:val="center"/>
        <w:rPr>
          <w:lang w:val="en-US"/>
        </w:rPr>
      </w:pPr>
    </w:p>
    <w:p xmlns:w14="http://schemas.microsoft.com/office/word/2010/wordml" w:rsidR="00546CE0" w:rsidP="00546CE0" w:rsidRDefault="00546CE0" w14:paraId="171AE761" w14:textId="77777777"/>
    <w:p xmlns:w14="http://schemas.microsoft.com/office/word/2010/wordml" w:rsidR="00546CE0" w:rsidP="00546CE0" w:rsidRDefault="00546CE0" w14:paraId="7E2B2696" w14:textId="77777777"/>
    <w:p xmlns:w14="http://schemas.microsoft.com/office/word/2010/wordml" w:rsidR="007F4707" w:rsidP="007F4707" w:rsidRDefault="007F4707" w14:paraId="76134355" w14:textId="77777777"/>
    <w:p xmlns:w14="http://schemas.microsoft.com/office/word/2010/wordml" w:rsidR="00594922" w:rsidP="00F33BAA" w:rsidRDefault="00594922" w14:paraId="2FA93923" w14:textId="77777777"/>
    <w:sectPr w:rsidR="00594922" w:rsidSect="008C5959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0A2B"/>
    <w:rsid w:val="0002669F"/>
    <w:rsid w:val="00097337"/>
    <w:rsid w:val="000B5518"/>
    <w:rsid w:val="000D78F9"/>
    <w:rsid w:val="00124F80"/>
    <w:rsid w:val="00143900"/>
    <w:rsid w:val="00252208"/>
    <w:rsid w:val="002B4686"/>
    <w:rsid w:val="002D302F"/>
    <w:rsid w:val="0031169B"/>
    <w:rsid w:val="00314B04"/>
    <w:rsid w:val="003A3368"/>
    <w:rsid w:val="003D2E5A"/>
    <w:rsid w:val="003E6980"/>
    <w:rsid w:val="003F7DA2"/>
    <w:rsid w:val="00430678"/>
    <w:rsid w:val="004B210D"/>
    <w:rsid w:val="005446D7"/>
    <w:rsid w:val="00546CE0"/>
    <w:rsid w:val="00594922"/>
    <w:rsid w:val="005F7A37"/>
    <w:rsid w:val="006B39E1"/>
    <w:rsid w:val="00735A02"/>
    <w:rsid w:val="00753F22"/>
    <w:rsid w:val="007708F4"/>
    <w:rsid w:val="00791438"/>
    <w:rsid w:val="0079708E"/>
    <w:rsid w:val="007B3245"/>
    <w:rsid w:val="007D2177"/>
    <w:rsid w:val="007F4707"/>
    <w:rsid w:val="008464EC"/>
    <w:rsid w:val="008A2B18"/>
    <w:rsid w:val="008A6D5E"/>
    <w:rsid w:val="008C5959"/>
    <w:rsid w:val="008D40E6"/>
    <w:rsid w:val="0093569A"/>
    <w:rsid w:val="009F4829"/>
    <w:rsid w:val="00A06308"/>
    <w:rsid w:val="00A13F3D"/>
    <w:rsid w:val="00A64EDF"/>
    <w:rsid w:val="00A87639"/>
    <w:rsid w:val="00A97083"/>
    <w:rsid w:val="00AC4814"/>
    <w:rsid w:val="00B10BDE"/>
    <w:rsid w:val="00B379F1"/>
    <w:rsid w:val="00B468DA"/>
    <w:rsid w:val="00B72E78"/>
    <w:rsid w:val="00BA3DA0"/>
    <w:rsid w:val="00BD2241"/>
    <w:rsid w:val="00C170DE"/>
    <w:rsid w:val="00CC4EF9"/>
    <w:rsid w:val="00CF0415"/>
    <w:rsid w:val="00D63013"/>
    <w:rsid w:val="00D63894"/>
    <w:rsid w:val="00DE6AA7"/>
    <w:rsid w:val="00E33F17"/>
    <w:rsid w:val="00E5487A"/>
    <w:rsid w:val="00F02CE1"/>
    <w:rsid w:val="00F33BAA"/>
    <w:rsid w:val="00F73ECB"/>
    <w:rsid w:val="00FB3711"/>
    <w:rsid w:val="00FF37EF"/>
    <w:rsid w:val="00FF3BE6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492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1398F-D849-4E07-9352-256E0632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3516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57</cp:revision>
  <dcterms:created xsi:type="dcterms:W3CDTF">2022-06-02T11:36:00Z</dcterms:created>
  <dcterms:modified xsi:type="dcterms:W3CDTF">2022-06-13T14:15:00Z</dcterms:modified>
</cp:coreProperties>
</file>
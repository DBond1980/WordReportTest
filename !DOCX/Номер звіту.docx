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bookmarkStart w:id="0" w:name="_GoBack"/>
            <w:bookmarkEnd w:id="0"/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" w:name="OLE_LINK47"/>
            <w:bookmarkStart w:id="2" w:name="OLE_LINK48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1"/>
            <w:bookmarkEnd w:id="2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3" w:name="OLE_LINK49"/>
            <w:bookmarkStart w:id="4" w:name="OLE_LINK50"/>
            <w:r w:rsidRPr="00991AA2">
              <w:rPr>
                <w:rFonts w:ascii="Calibri" w:hAnsi="Calibri"/>
                <w:color w:val="000000"/>
                <w:lang w:val="uk-UA"/>
              </w:rPr>
              <w:t>Date</w:t>
            </w:r>
            <w:bookmarkEnd w:id="3"/>
            <w:bookmarkEnd w:id="4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5" w:name="OLE_LINK77"/>
            <w:bookmarkStart w:id="6" w:name="OLE_LINK78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5"/>
            <w:bookmarkEnd w:id="6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7" w:name="OLE_LINK75"/>
            <w:bookmarkStart w:id="8" w:name="OLE_LINK76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7"/>
            <w:bookmarkEnd w:id="8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9" w:name="OLE_LINK55"/>
            <w:bookmarkStart w:id="10" w:name="OLE_LINK56"/>
            <w:r w:rsidRPr="00991AA2">
              <w:rPr>
                <w:rFonts w:ascii="Calibri" w:hAnsi="Calibri"/>
                <w:color w:val="000000"/>
                <w:lang w:val="uk-UA"/>
              </w:rPr>
              <w:t>Type</w:t>
            </w:r>
            <w:bookmarkEnd w:id="9"/>
            <w:bookmarkEnd w:id="10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bookmarkStart w:id="11" w:name="OLE_LINK1"/>
            <w:bookmarkStart w:id="12" w:name="OLE_LINK2"/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3" w:name="OLE_LINK61"/>
            <w:bookmarkStart w:id="14" w:name="OLE_LINK62"/>
            <w:r w:rsidRPr="00991AA2">
              <w:rPr>
                <w:rFonts w:ascii="Calibri" w:hAnsi="Calibri"/>
                <w:color w:val="000000"/>
                <w:lang w:val="uk-UA"/>
              </w:rPr>
              <w:t>Manufacturer</w:t>
            </w:r>
            <w:bookmarkEnd w:id="13"/>
            <w:bookmarkEnd w:id="14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bookmarkEnd w:id="11"/>
            <w:bookmarkEnd w:id="12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5" w:name="OLE_LINK57"/>
            <w:bookmarkStart w:id="16" w:name="OLE_LINK58"/>
            <w:r w:rsidRPr="00991AA2">
              <w:rPr>
                <w:rFonts w:ascii="Calibri" w:hAnsi="Calibri"/>
                <w:color w:val="000000"/>
                <w:lang w:val="uk-UA"/>
              </w:rPr>
              <w:t>SerialNumber</w:t>
            </w:r>
            <w:bookmarkEnd w:id="15"/>
            <w:bookmarkEnd w:id="16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7" w:name="OLE_LINK63"/>
            <w:bookmarkStart w:id="18" w:name="OLE_LINK64"/>
            <w:r w:rsidRPr="00991AA2">
              <w:rPr>
                <w:rFonts w:ascii="Calibri" w:hAnsi="Calibri"/>
                <w:color w:val="000000"/>
                <w:lang w:val="uk-UA"/>
              </w:rPr>
              <w:t>Year</w:t>
            </w:r>
            <w:bookmarkEnd w:id="17"/>
            <w:bookmarkEnd w:id="18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9" w:name="OLE_LINK65"/>
            <w:bookmarkStart w:id="20" w:name="OLE_LINK66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9"/>
            <w:bookmarkEnd w:id="20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1" w:name="OLE_LINK71"/>
            <w:bookmarkStart w:id="22" w:name="OLE_LINK72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1"/>
            <w:bookmarkEnd w:id="22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FB7724" w:rsidRPr="00991AA2">
              <w:rPr>
                <w:rFonts w:cs="Arial"/>
                <w:lang w:val="uk-UA"/>
              </w:rPr>
              <w:t>Гц</w:t>
            </w: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3" w:name="OLE_LINK81"/>
            <w:bookmarkStart w:id="24" w:name="OLE_LINK82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3"/>
            <w:bookmarkEnd w:id="24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sym w:font="Symbol" w:char="F0B0"/>
            </w:r>
            <w:r w:rsidR="00396E0D"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5" w:name="OLE_LINK79"/>
            <w:bookmarkStart w:id="26" w:name="OLE_LINK80"/>
            <w:r w:rsidRPr="00991AA2">
              <w:rPr>
                <w:rFonts w:ascii="Calibri" w:hAnsi="Calibri"/>
                <w:color w:val="000000"/>
                <w:lang w:val="uk-UA"/>
              </w:rPr>
              <w:t>Humidity</w:t>
            </w:r>
            <w:bookmarkEnd w:id="25"/>
            <w:bookmarkEnd w:id="26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886660" w:rsidP="004A513A">
      <w:pPr>
        <w:spacing w:after="0"/>
        <w:rPr>
          <w:lang w:val="uk-UA"/>
        </w:rPr>
      </w:pPr>
      <w:r w:rsidRPr="00991AA2">
        <w:rPr>
          <w:lang w:val="uk-UA"/>
        </w:rPr>
        <w:t>{</w:t>
      </w:r>
      <w:r w:rsidR="00CE2EE2" w:rsidRPr="00CE2EE2">
        <w:rPr>
          <w:lang w:val="uk-UA"/>
        </w:rPr>
        <w:t>Repeating</w:t>
      </w:r>
      <w:r w:rsidRPr="00991AA2">
        <w:rPr>
          <w:lang w:val="uk-UA"/>
        </w:rPr>
        <w:t>Block.Begin}</w:t>
      </w: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FB772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="00396E0D"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 xml:space="preserve">ф.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 xml:space="preserve">ф.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7806D4" w:rsidP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id="27" w:name="OLE_LINK115"/>
      <w:bookmarkStart w:id="28" w:name="OLE_LINK116"/>
      <w:r w:rsidRPr="00991AA2">
        <w:rPr>
          <w:rFonts w:ascii="Calibri" w:hAnsi="Calibri"/>
          <w:color w:val="000000"/>
          <w:lang w:val="uk-UA"/>
        </w:rPr>
        <w:t>TableType1</w:t>
      </w:r>
      <w:bookmarkEnd w:id="27"/>
      <w:bookmarkEnd w:id="28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9F3CCE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 xml:space="preserve">ф.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7806D4" w:rsidP="007806D4">
            <w:pPr>
              <w:ind w:right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7806D4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="00A41470" w:rsidRPr="00991AA2">
              <w:rPr>
                <w:lang w:val="uk-UA"/>
              </w:rPr>
              <w:t xml:space="preserve"> </w:t>
            </w:r>
            <w:r w:rsidR="00FB7724" w:rsidRPr="00991AA2">
              <w:rPr>
                <w:lang w:val="uk-UA"/>
              </w:rPr>
              <w:t>Ом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29" w:name="OLE_LINK113"/>
            <w:bookmarkStart w:id="30" w:name="OLE_LINK114"/>
            <w:r w:rsidR="007806D4" w:rsidRPr="00991AA2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9"/>
            <w:bookmarkEnd w:id="30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31" w:name="OLE_LINK111"/>
            <w:bookmarkStart w:id="32" w:name="OLE_LINK112"/>
            <w:r w:rsidR="007806D4" w:rsidRPr="00991AA2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1"/>
            <w:bookmarkEnd w:id="32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7806D4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id="33" w:name="OLE_LINK117"/>
      <w:bookmarkStart w:id="34" w:name="OLE_LINK118"/>
      <w:bookmarkStart w:id="35" w:name="OLE_LINK119"/>
      <w:r>
        <w:rPr>
          <w:rFonts w:ascii="Calibri" w:hAnsi="Calibri"/>
          <w:color w:val="000000"/>
          <w:lang w:val="en-US"/>
        </w:rPr>
        <w:t>LineChartH</w:t>
      </w:r>
      <w:bookmarkEnd w:id="33"/>
      <w:bookmarkEnd w:id="34"/>
      <w:bookmarkEnd w:id="35"/>
      <w:r>
        <w:rPr>
          <w:rFonts w:ascii="Calibri" w:hAnsi="Calibri"/>
          <w:color w:val="000000"/>
          <w:lang w:val="en-US"/>
        </w:rPr>
        <w:t>or}</w:t>
      </w: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886660" w:rsidRPr="00FB7724" w:rsidRDefault="00886660" w:rsidP="00886660">
      <w:pPr>
        <w:spacing w:after="0"/>
        <w:rPr>
          <w:sz w:val="2"/>
          <w:szCs w:val="2"/>
          <w:lang w:val="en-US"/>
        </w:rPr>
      </w:pPr>
    </w:p>
    <w:p w:rsidR="00C6713A" w:rsidRDefault="00C6713A">
      <w:pPr>
        <w:rPr>
          <w:lang w:val="en-US"/>
        </w:rPr>
      </w:pPr>
      <w:r>
        <w:rPr>
          <w:lang w:val="en-US"/>
        </w:rPr>
        <w:br w:type="page"/>
      </w:r>
    </w:p>
    <w:p w:rsidR="00886660" w:rsidRPr="00886660" w:rsidRDefault="00886660" w:rsidP="00886660">
      <w:pPr>
        <w:rPr>
          <w:lang w:val="en-US"/>
        </w:rPr>
      </w:pPr>
      <w:r w:rsidRPr="00886660">
        <w:rPr>
          <w:lang w:val="en-US"/>
        </w:rPr>
        <w:lastRenderedPageBreak/>
        <w:t>{</w:t>
      </w:r>
      <w:r w:rsidR="00CE2EE2" w:rsidRP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 w:rsidR="004868DE" w:rsidRPr="0045733D" w:rsidRDefault="007806D4" w:rsidP="00EA287B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6" w:name="OLE_LINK83"/>
            <w:bookmarkStart w:id="37" w:name="OLE_LINK84"/>
            <w:r>
              <w:rPr>
                <w:rFonts w:ascii="Calibri" w:hAnsi="Calibri"/>
                <w:color w:val="000000"/>
                <w:lang w:val="en-US"/>
              </w:rPr>
              <w:t>Conclusion</w:t>
            </w:r>
            <w:bookmarkEnd w:id="36"/>
            <w:bookmarkEnd w:id="37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A802F7" w:rsidP="0045733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{TestedBy}</w:t>
            </w:r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Держ</w:t>
            </w:r>
            <w:r w:rsidR="00FB7724">
              <w:t xml:space="preserve">. </w:t>
            </w:r>
            <w:r w:rsidRPr="00991AA2">
              <w:rPr>
                <w:lang w:val="uk-UA"/>
              </w:rPr>
              <w:t>повірювач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7806D4" w:rsidP="0045733D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8" w:name="OLE_LINK87"/>
            <w:bookmarkStart w:id="39" w:name="OLE_LINK88"/>
            <w:r>
              <w:rPr>
                <w:rFonts w:ascii="Calibri" w:hAnsi="Calibri"/>
                <w:color w:val="000000"/>
                <w:lang w:val="en-US"/>
              </w:rPr>
              <w:t>StateVerOfficer</w:t>
            </w:r>
            <w:bookmarkEnd w:id="38"/>
            <w:bookmarkEnd w:id="39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F7A" w:rsidRDefault="00AE2F7A" w:rsidP="00E7287B">
      <w:pPr>
        <w:spacing w:after="0" w:line="240" w:lineRule="auto"/>
      </w:pPr>
      <w:r>
        <w:separator/>
      </w:r>
    </w:p>
  </w:endnote>
  <w:endnote w:type="continuationSeparator" w:id="0">
    <w:p w:rsidR="00AE2F7A" w:rsidRDefault="00AE2F7A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4A26CD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4A26CD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F7A" w:rsidRDefault="00AE2F7A" w:rsidP="00E7287B">
      <w:pPr>
        <w:spacing w:after="0" w:line="240" w:lineRule="auto"/>
      </w:pPr>
      <w:r>
        <w:separator/>
      </w:r>
    </w:p>
  </w:footnote>
  <w:footnote w:type="continuationSeparator" w:id="0">
    <w:p w:rsidR="00AE2F7A" w:rsidRDefault="00AE2F7A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AE2F7A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432233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D"/>
    <w:rsid w:val="000547B5"/>
    <w:rsid w:val="00063C34"/>
    <w:rsid w:val="00074479"/>
    <w:rsid w:val="000B1376"/>
    <w:rsid w:val="000F05E7"/>
    <w:rsid w:val="000F3359"/>
    <w:rsid w:val="000F3F0C"/>
    <w:rsid w:val="00125FE5"/>
    <w:rsid w:val="00162017"/>
    <w:rsid w:val="00174525"/>
    <w:rsid w:val="001B63E0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26CD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56F37"/>
    <w:rsid w:val="00A57506"/>
    <w:rsid w:val="00A724EA"/>
    <w:rsid w:val="00A8018C"/>
    <w:rsid w:val="00A802F7"/>
    <w:rsid w:val="00A80590"/>
    <w:rsid w:val="00A823DA"/>
    <w:rsid w:val="00A9348A"/>
    <w:rsid w:val="00AE2F7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6B84694-8530-4E5C-B961-3091D8CA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A5AF-B8FB-43FA-BBFA-569AE2E0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1</cp:revision>
  <cp:lastPrinted>2016-01-27T10:49:00Z</cp:lastPrinted>
  <dcterms:created xsi:type="dcterms:W3CDTF">2022-05-30T13:11:00Z</dcterms:created>
  <dcterms:modified xsi:type="dcterms:W3CDTF">2022-05-30T13:11:00Z</dcterms:modified>
</cp:coreProperties>
</file>